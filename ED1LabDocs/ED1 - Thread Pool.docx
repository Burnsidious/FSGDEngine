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84" w:rsidRPr="00485C66" w:rsidRDefault="00741584" w:rsidP="00741584">
      <w:pPr>
        <w:jc w:val="right"/>
        <w:rPr>
          <w:b/>
          <w:color w:val="17365D" w:themeColor="text2" w:themeShade="BF"/>
          <w:sz w:val="28"/>
          <w:szCs w:val="28"/>
        </w:rPr>
      </w:pPr>
      <w:r w:rsidRPr="00892B0D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388620</wp:posOffset>
            </wp:positionV>
            <wp:extent cx="1642110" cy="86868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B0D">
        <w:t xml:space="preserve"> </w:t>
      </w:r>
    </w:p>
    <w:p w:rsidR="00741584" w:rsidRPr="00892B0D" w:rsidRDefault="00741584" w:rsidP="00741584">
      <w:pPr>
        <w:pStyle w:val="Title"/>
        <w:jc w:val="center"/>
      </w:pPr>
      <w:r>
        <w:t xml:space="preserve">        </w:t>
      </w:r>
      <w:r w:rsidR="00C759F1">
        <w:t>ED1</w:t>
      </w:r>
      <w:r>
        <w:t xml:space="preserve"> Thread Pool</w:t>
      </w:r>
    </w:p>
    <w:p w:rsidR="00741584" w:rsidRDefault="00741584" w:rsidP="00741584">
      <w:pPr>
        <w:pStyle w:val="Heading1"/>
        <w:rPr>
          <w:sz w:val="36"/>
          <w:szCs w:val="36"/>
        </w:rPr>
      </w:pPr>
      <w:bookmarkStart w:id="0" w:name="_Toc231200075"/>
      <w:bookmarkStart w:id="1" w:name="_Toc233543970"/>
      <w:r>
        <w:rPr>
          <w:sz w:val="36"/>
          <w:szCs w:val="36"/>
        </w:rPr>
        <w:t>Overview | Objective</w:t>
      </w:r>
      <w:bookmarkEnd w:id="0"/>
      <w:bookmarkEnd w:id="1"/>
    </w:p>
    <w:p w:rsidR="00741584" w:rsidRDefault="00741584" w:rsidP="00741584">
      <w:pPr>
        <w:rPr>
          <w:rFonts w:ascii="Times New Roman" w:eastAsia="Calibri" w:hAnsi="Times New Roman" w:cs="Times New Roman"/>
          <w:sz w:val="24"/>
          <w:szCs w:val="24"/>
        </w:rPr>
      </w:pPr>
      <w:bookmarkStart w:id="2" w:name="_Toc231200081"/>
      <w:bookmarkStart w:id="3" w:name="_Toc233543974"/>
      <w:r>
        <w:rPr>
          <w:rFonts w:ascii="Times New Roman" w:eastAsia="Calibri" w:hAnsi="Times New Roman" w:cs="Times New Roman"/>
          <w:sz w:val="24"/>
          <w:szCs w:val="24"/>
        </w:rPr>
        <w:t xml:space="preserve">This lab is designed to show you a simple implementation of a thread pool system.  It will test your familiarity with pointers, multi threading,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mutexes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B0B6C">
        <w:rPr>
          <w:rFonts w:ascii="Times New Roman" w:eastAsia="Calibri" w:hAnsi="Times New Roman" w:cs="Times New Roman"/>
          <w:sz w:val="24"/>
          <w:szCs w:val="24"/>
        </w:rPr>
        <w:t xml:space="preserve">working within a pre-existing code base, </w:t>
      </w:r>
      <w:r>
        <w:rPr>
          <w:rFonts w:ascii="Times New Roman" w:eastAsia="Calibri" w:hAnsi="Times New Roman" w:cs="Times New Roman"/>
          <w:sz w:val="24"/>
          <w:szCs w:val="24"/>
        </w:rPr>
        <w:t>and problem solving skills.</w:t>
      </w:r>
      <w:r w:rsidR="00E6437F">
        <w:rPr>
          <w:rFonts w:ascii="Times New Roman" w:eastAsia="Calibri" w:hAnsi="Times New Roman" w:cs="Times New Roman"/>
          <w:sz w:val="24"/>
          <w:szCs w:val="24"/>
        </w:rPr>
        <w:t xml:space="preserve">  Be sure to read all related .h / .</w:t>
      </w:r>
      <w:proofErr w:type="spellStart"/>
      <w:r w:rsidR="00E6437F">
        <w:rPr>
          <w:rFonts w:ascii="Times New Roman" w:eastAsia="Calibri" w:hAnsi="Times New Roman" w:cs="Times New Roman"/>
          <w:sz w:val="24"/>
          <w:szCs w:val="24"/>
        </w:rPr>
        <w:t>cpp</w:t>
      </w:r>
      <w:proofErr w:type="spellEnd"/>
      <w:r w:rsidR="00E6437F">
        <w:rPr>
          <w:rFonts w:ascii="Times New Roman" w:eastAsia="Calibri" w:hAnsi="Times New Roman" w:cs="Times New Roman"/>
          <w:sz w:val="24"/>
          <w:szCs w:val="24"/>
        </w:rPr>
        <w:t xml:space="preserve">, read through the slides, </w:t>
      </w:r>
      <w:proofErr w:type="spellStart"/>
      <w:r w:rsidR="00E6437F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="00E6437F">
        <w:rPr>
          <w:rFonts w:ascii="Times New Roman" w:eastAsia="Calibri" w:hAnsi="Times New Roman" w:cs="Times New Roman"/>
          <w:sz w:val="24"/>
          <w:szCs w:val="24"/>
        </w:rPr>
        <w:t xml:space="preserve"> when you get stuck on specific functions.</w:t>
      </w:r>
    </w:p>
    <w:p w:rsidR="00741584" w:rsidRDefault="00741584" w:rsidP="00630B91">
      <w:pPr>
        <w:tabs>
          <w:tab w:val="left" w:pos="8427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Comment out the calls to our solution version and write your own implementation.</w:t>
      </w:r>
    </w:p>
    <w:p w:rsidR="0003233C" w:rsidRDefault="0003233C" w:rsidP="0003233C">
      <w:pPr>
        <w:pStyle w:val="Heading1"/>
        <w:rPr>
          <w:rFonts w:eastAsia="Calibri"/>
          <w:sz w:val="36"/>
          <w:szCs w:val="36"/>
        </w:rPr>
      </w:pPr>
      <w:r w:rsidRPr="0003233C">
        <w:rPr>
          <w:rFonts w:eastAsia="Calibri"/>
          <w:sz w:val="36"/>
          <w:szCs w:val="36"/>
        </w:rPr>
        <w:t>Pool Usage</w:t>
      </w:r>
    </w:p>
    <w:p w:rsidR="0003233C" w:rsidRDefault="0003233C" w:rsidP="0003233C">
      <w:r>
        <w:t xml:space="preserve">To use the thread </w:t>
      </w:r>
      <w:proofErr w:type="gramStart"/>
      <w:r>
        <w:t xml:space="preserve">pool in the </w:t>
      </w:r>
      <w:proofErr w:type="spellStart"/>
      <w:r>
        <w:t>FSGDEngine</w:t>
      </w:r>
      <w:proofErr w:type="spellEnd"/>
      <w:r>
        <w:t xml:space="preserve"> follow</w:t>
      </w:r>
      <w:proofErr w:type="gramEnd"/>
      <w:r>
        <w:t xml:space="preserve"> the following steps</w:t>
      </w:r>
    </w:p>
    <w:p w:rsidR="0003233C" w:rsidRPr="0003233C" w:rsidRDefault="0003233C" w:rsidP="0003233C">
      <w:pPr>
        <w:pStyle w:val="ListParagraph"/>
        <w:numPr>
          <w:ilvl w:val="0"/>
          <w:numId w:val="18"/>
        </w:numPr>
      </w:pPr>
      <w:r>
        <w:t xml:space="preserve">Toggle the input console with </w:t>
      </w:r>
      <w:r w:rsidRPr="0003233C">
        <w:rPr>
          <w:b/>
        </w:rPr>
        <w:t>~</w:t>
      </w:r>
    </w:p>
    <w:p w:rsidR="0003233C" w:rsidRDefault="0003233C" w:rsidP="0003233C">
      <w:pPr>
        <w:pStyle w:val="ListParagraph"/>
        <w:numPr>
          <w:ilvl w:val="0"/>
          <w:numId w:val="18"/>
        </w:numPr>
      </w:pPr>
      <w:r>
        <w:t xml:space="preserve">Invoke the thread pool with </w:t>
      </w:r>
      <w:proofErr w:type="spellStart"/>
      <w:r>
        <w:rPr>
          <w:b/>
        </w:rPr>
        <w:t>PoolTask</w:t>
      </w:r>
      <w:proofErr w:type="spellEnd"/>
      <w:r>
        <w:rPr>
          <w:b/>
        </w:rPr>
        <w:t xml:space="preserve"> 12345</w:t>
      </w:r>
    </w:p>
    <w:p w:rsidR="0003233C" w:rsidRDefault="0003233C" w:rsidP="0003233C">
      <w:pPr>
        <w:pStyle w:val="ListParagraph"/>
        <w:numPr>
          <w:ilvl w:val="0"/>
          <w:numId w:val="18"/>
        </w:numPr>
      </w:pPr>
      <w:r>
        <w:t>Check the console output window for results</w:t>
      </w:r>
    </w:p>
    <w:p w:rsidR="00741584" w:rsidRDefault="00741584" w:rsidP="0013421D">
      <w:pPr>
        <w:pStyle w:val="Heading1"/>
        <w:tabs>
          <w:tab w:val="left" w:pos="2993"/>
        </w:tabs>
        <w:rPr>
          <w:sz w:val="36"/>
          <w:szCs w:val="36"/>
        </w:rPr>
      </w:pPr>
      <w:r>
        <w:rPr>
          <w:sz w:val="36"/>
          <w:szCs w:val="36"/>
        </w:rPr>
        <w:t>Code Section</w:t>
      </w:r>
      <w:bookmarkEnd w:id="2"/>
      <w:bookmarkEnd w:id="3"/>
      <w:r w:rsidR="0013421D">
        <w:rPr>
          <w:sz w:val="36"/>
          <w:szCs w:val="36"/>
        </w:rPr>
        <w:tab/>
      </w:r>
    </w:p>
    <w:p w:rsidR="002C3E93" w:rsidRDefault="00741584" w:rsidP="00741584">
      <w:pPr>
        <w:rPr>
          <w:rFonts w:ascii="Times New Roman" w:eastAsia="Calibri" w:hAnsi="Times New Roman" w:cs="Times New Roman"/>
          <w:sz w:val="24"/>
          <w:szCs w:val="24"/>
        </w:rPr>
      </w:pPr>
      <w:bookmarkStart w:id="4" w:name="_Toc231200082"/>
      <w:bookmarkStart w:id="5" w:name="_Toc233543975"/>
      <w:r>
        <w:rPr>
          <w:rFonts w:ascii="Times New Roman" w:eastAsia="Calibri" w:hAnsi="Times New Roman" w:cs="Times New Roman"/>
          <w:sz w:val="24"/>
          <w:szCs w:val="24"/>
        </w:rPr>
        <w:t xml:space="preserve">You will need to </w:t>
      </w:r>
      <w:r w:rsidR="002C3E93">
        <w:rPr>
          <w:rFonts w:ascii="Times New Roman" w:eastAsia="Calibri" w:hAnsi="Times New Roman" w:cs="Times New Roman"/>
          <w:sz w:val="24"/>
          <w:szCs w:val="24"/>
        </w:rPr>
        <w:t>complete the following items</w:t>
      </w:r>
      <w:r w:rsidR="000B0B6C">
        <w:rPr>
          <w:rFonts w:ascii="Times New Roman" w:eastAsia="Calibri" w:hAnsi="Times New Roman" w:cs="Times New Roman"/>
          <w:sz w:val="24"/>
          <w:szCs w:val="24"/>
        </w:rPr>
        <w:t xml:space="preserve"> in the </w:t>
      </w:r>
      <w:proofErr w:type="spellStart"/>
      <w:r w:rsidR="000B0B6C">
        <w:rPr>
          <w:rFonts w:ascii="Times New Roman" w:eastAsia="Calibri" w:hAnsi="Times New Roman" w:cs="Times New Roman"/>
          <w:sz w:val="24"/>
          <w:szCs w:val="24"/>
        </w:rPr>
        <w:t>EDTheadPool</w:t>
      </w:r>
      <w:proofErr w:type="spellEnd"/>
      <w:r w:rsidR="000B0B6C">
        <w:rPr>
          <w:rFonts w:ascii="Times New Roman" w:eastAsia="Calibri" w:hAnsi="Times New Roman" w:cs="Times New Roman"/>
          <w:sz w:val="24"/>
          <w:szCs w:val="24"/>
        </w:rPr>
        <w:t xml:space="preserve"> project, see grading breakdown for each individual function</w:t>
      </w:r>
    </w:p>
    <w:p w:rsidR="002C3E93" w:rsidRDefault="002C3E93" w:rsidP="002C3E93">
      <w:pPr>
        <w:pStyle w:val="Heading2"/>
      </w:pPr>
      <w:r>
        <w:t>ThreadPool</w:t>
      </w:r>
      <w:r w:rsidR="000B0B6C">
        <w:t>.cpp</w:t>
      </w:r>
    </w:p>
    <w:p w:rsidR="00097C60" w:rsidRDefault="002C3E93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tab/>
        <w:t xml:space="preserve">All of the functions in the </w:t>
      </w:r>
      <w:proofErr w:type="spellStart"/>
      <w:r>
        <w:t>TheadPool</w:t>
      </w:r>
      <w:proofErr w:type="spellEnd"/>
      <w:r>
        <w:t xml:space="preserve"> class must be implemented</w:t>
      </w:r>
    </w:p>
    <w:p w:rsidR="00741584" w:rsidRDefault="00741584" w:rsidP="0074158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Rubric | Grading Breakdown</w:t>
      </w:r>
      <w:bookmarkEnd w:id="4"/>
      <w:bookmarkEnd w:id="5"/>
    </w:p>
    <w:p w:rsidR="00741584" w:rsidRDefault="00741584" w:rsidP="00741584">
      <w:pPr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6" w:name="_Toc231200083"/>
      <w:bookmarkStart w:id="7" w:name="_Toc233543978"/>
      <w:r>
        <w:rPr>
          <w:rFonts w:ascii="Times New Roman" w:eastAsia="Calibri" w:hAnsi="Times New Roman" w:cs="Times New Roman"/>
          <w:noProof/>
          <w:sz w:val="24"/>
          <w:szCs w:val="24"/>
        </w:rPr>
        <w:t>Commenting should be appropriate and used where necessary.</w:t>
      </w:r>
    </w:p>
    <w:p w:rsidR="00741584" w:rsidRDefault="00741584" w:rsidP="00234013">
      <w:pPr>
        <w:tabs>
          <w:tab w:val="left" w:pos="5798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warning free.</w:t>
      </w:r>
      <w:r w:rsidR="00234013"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741584" w:rsidRDefault="00741584" w:rsidP="00741584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error/crash free, a submission that crashes will result in a 0%.</w:t>
      </w:r>
    </w:p>
    <w:p w:rsidR="00234013" w:rsidRDefault="00234013" w:rsidP="00234013">
      <w:pPr>
        <w:tabs>
          <w:tab w:val="left" w:pos="5660"/>
          <w:tab w:val="left" w:pos="6086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project should be free of memory leaks.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5F29FF" w:rsidRDefault="00234013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Failure to follow directions will result in the loss of additional points.</w:t>
      </w:r>
    </w:p>
    <w:p w:rsidR="005F29FF" w:rsidRDefault="005F29FF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br w:type="page"/>
      </w:r>
    </w:p>
    <w:p w:rsidR="006415AC" w:rsidRDefault="006415AC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741584" w:rsidTr="00972FB6">
        <w:tc>
          <w:tcPr>
            <w:tcW w:w="5148" w:type="dxa"/>
          </w:tcPr>
          <w:p w:rsidR="00741584" w:rsidRPr="000B0B6C" w:rsidRDefault="00707376" w:rsidP="000B0B6C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 w:rsidRPr="000B0B6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ThreadPool</w:t>
            </w:r>
            <w:r w:rsidR="00383E75" w:rsidRPr="000B0B6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148" w:type="dxa"/>
          </w:tcPr>
          <w:p w:rsidR="00741584" w:rsidRDefault="00741584" w:rsidP="00972FB6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FC6EFA" w:rsidTr="00972FB6">
        <w:tc>
          <w:tcPr>
            <w:tcW w:w="5148" w:type="dxa"/>
          </w:tcPr>
          <w:p w:rsidR="00FC6EFA" w:rsidRDefault="00FC6EFA" w:rsidP="00972FB6">
            <w:pPr>
              <w:tabs>
                <w:tab w:val="left" w:pos="927"/>
              </w:tabs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Init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5148" w:type="dxa"/>
          </w:tcPr>
          <w:p w:rsidR="00FC6EFA" w:rsidRDefault="00FC6EFA" w:rsidP="00972FB6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10%</w:t>
            </w:r>
          </w:p>
        </w:tc>
      </w:tr>
      <w:tr w:rsidR="00FC6EFA" w:rsidTr="00972FB6">
        <w:tc>
          <w:tcPr>
            <w:tcW w:w="5148" w:type="dxa"/>
          </w:tcPr>
          <w:p w:rsidR="00FC6EFA" w:rsidRDefault="00FC6EFA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PostWork</w:t>
            </w:r>
          </w:p>
        </w:tc>
        <w:tc>
          <w:tcPr>
            <w:tcW w:w="5148" w:type="dxa"/>
          </w:tcPr>
          <w:p w:rsidR="00FC6EFA" w:rsidRDefault="00FC6EFA" w:rsidP="006415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10%</w:t>
            </w:r>
          </w:p>
        </w:tc>
      </w:tr>
      <w:tr w:rsidR="00FC6EFA" w:rsidTr="00972FB6">
        <w:tc>
          <w:tcPr>
            <w:tcW w:w="5148" w:type="dxa"/>
          </w:tcPr>
          <w:p w:rsidR="00FC6EFA" w:rsidRDefault="00FC6EFA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GetWork</w:t>
            </w:r>
          </w:p>
        </w:tc>
        <w:tc>
          <w:tcPr>
            <w:tcW w:w="5148" w:type="dxa"/>
          </w:tcPr>
          <w:p w:rsidR="00FC6EFA" w:rsidRDefault="00FC6EFA" w:rsidP="005F29FF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</w:t>
            </w:r>
            <w:r w:rsidR="005F29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5F68A4" w:rsidTr="00972FB6">
        <w:tc>
          <w:tcPr>
            <w:tcW w:w="5148" w:type="dxa"/>
          </w:tcPr>
          <w:p w:rsidR="005F68A4" w:rsidRDefault="005F68A4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ClearWork</w:t>
            </w:r>
          </w:p>
        </w:tc>
        <w:tc>
          <w:tcPr>
            <w:tcW w:w="5148" w:type="dxa"/>
          </w:tcPr>
          <w:p w:rsidR="005F68A4" w:rsidRDefault="005F29FF" w:rsidP="005F29FF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</w:t>
            </w:r>
            <w:r w:rsidR="005F68A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FC6EFA" w:rsidTr="00972FB6">
        <w:tc>
          <w:tcPr>
            <w:tcW w:w="5148" w:type="dxa"/>
          </w:tcPr>
          <w:p w:rsidR="00FC6EFA" w:rsidRDefault="00FC6EFA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Execute </w:t>
            </w:r>
          </w:p>
        </w:tc>
        <w:tc>
          <w:tcPr>
            <w:tcW w:w="5148" w:type="dxa"/>
          </w:tcPr>
          <w:p w:rsidR="00FC6EFA" w:rsidRDefault="00FC6EFA" w:rsidP="0023256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  <w:r w:rsidR="005F68A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FC6EFA" w:rsidTr="00972FB6">
        <w:tc>
          <w:tcPr>
            <w:tcW w:w="5148" w:type="dxa"/>
          </w:tcPr>
          <w:p w:rsidR="00FC6EFA" w:rsidRDefault="00FC6EFA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Shutdown</w:t>
            </w:r>
          </w:p>
        </w:tc>
        <w:tc>
          <w:tcPr>
            <w:tcW w:w="5148" w:type="dxa"/>
          </w:tcPr>
          <w:p w:rsidR="00FC6EFA" w:rsidRDefault="00FC6EFA" w:rsidP="0023256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  <w:r w:rsidR="005F68A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183120" w:rsidTr="00972FB6">
        <w:tc>
          <w:tcPr>
            <w:tcW w:w="5148" w:type="dxa"/>
          </w:tcPr>
          <w:p w:rsidR="00183120" w:rsidRPr="00183120" w:rsidRDefault="00183120" w:rsidP="000B0B6C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Capstone</w:t>
            </w:r>
          </w:p>
        </w:tc>
        <w:tc>
          <w:tcPr>
            <w:tcW w:w="5148" w:type="dxa"/>
          </w:tcPr>
          <w:p w:rsidR="00183120" w:rsidRDefault="00183120" w:rsidP="0023256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183120" w:rsidTr="00972FB6">
        <w:tc>
          <w:tcPr>
            <w:tcW w:w="5148" w:type="dxa"/>
          </w:tcPr>
          <w:p w:rsidR="00183120" w:rsidRPr="00183120" w:rsidRDefault="00183120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Use thread pool</w:t>
            </w:r>
          </w:p>
        </w:tc>
        <w:tc>
          <w:tcPr>
            <w:tcW w:w="5148" w:type="dxa"/>
          </w:tcPr>
          <w:p w:rsidR="00183120" w:rsidRDefault="00183120" w:rsidP="005F29FF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</w:t>
            </w:r>
            <w:r w:rsidR="005F29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</w:tbl>
    <w:p w:rsidR="00741584" w:rsidRDefault="00741584" w:rsidP="00741584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D75A6A" w:rsidRDefault="00D75A6A" w:rsidP="00741584">
      <w:pPr>
        <w:pStyle w:val="Heading1"/>
        <w:rPr>
          <w:sz w:val="36"/>
          <w:szCs w:val="36"/>
        </w:rPr>
      </w:pPr>
      <w:bookmarkStart w:id="8" w:name="_Toc307830925"/>
      <w:bookmarkEnd w:id="6"/>
      <w:bookmarkEnd w:id="7"/>
      <w:r>
        <w:rPr>
          <w:sz w:val="36"/>
          <w:szCs w:val="36"/>
        </w:rPr>
        <w:t>Hints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>The functions in the grading breakdown are listed in the order you should probably write them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>Don’t forget to lock all shared resources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>Don’t forget to check pointers and container sizes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 xml:space="preserve">Don’t forget to </w:t>
      </w:r>
      <w:proofErr w:type="spellStart"/>
      <w:r>
        <w:t>deallocate</w:t>
      </w:r>
      <w:proofErr w:type="spellEnd"/>
      <w:r>
        <w:t xml:space="preserve"> all resources</w:t>
      </w:r>
    </w:p>
    <w:p w:rsidR="006969E5" w:rsidRDefault="006969E5" w:rsidP="00D75A6A">
      <w:pPr>
        <w:pStyle w:val="ListParagraph"/>
        <w:numPr>
          <w:ilvl w:val="0"/>
          <w:numId w:val="19"/>
        </w:numPr>
      </w:pPr>
      <w:r>
        <w:t xml:space="preserve">Don’t forget to read the </w:t>
      </w:r>
      <w:r w:rsidR="001814DF">
        <w:t>documentation</w:t>
      </w:r>
      <w:r>
        <w:t xml:space="preserve"> for functions you are calling, I specifically did not go over every detail because I want you to look them up</w:t>
      </w:r>
    </w:p>
    <w:p w:rsidR="00972FB6" w:rsidRDefault="00972FB6" w:rsidP="00D75A6A">
      <w:pPr>
        <w:pStyle w:val="ListParagraph"/>
        <w:numPr>
          <w:ilvl w:val="0"/>
          <w:numId w:val="19"/>
        </w:numPr>
      </w:pPr>
      <w:r>
        <w:t>Check the memory manager interface to see how to create</w:t>
      </w:r>
      <w:r w:rsidR="009A2BFE">
        <w:t xml:space="preserve"> a heap, 1MB should be fine</w:t>
      </w:r>
      <w:r w:rsidR="00183120">
        <w:t>, be sure to give the heap a unique name per thread</w:t>
      </w:r>
    </w:p>
    <w:p w:rsidR="00183120" w:rsidRPr="00D75A6A" w:rsidRDefault="00183120" w:rsidP="00D75A6A">
      <w:pPr>
        <w:pStyle w:val="ListParagraph"/>
        <w:numPr>
          <w:ilvl w:val="0"/>
          <w:numId w:val="19"/>
        </w:numPr>
      </w:pPr>
      <w:r>
        <w:t>For capstone, put something interesting on a thread, it can be something existing or it can be something that you add, it can be invoked from the input console or something that is runtime</w:t>
      </w:r>
    </w:p>
    <w:p w:rsidR="00741584" w:rsidRDefault="00741584" w:rsidP="0074158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Submissions</w:t>
      </w:r>
      <w:bookmarkEnd w:id="8"/>
    </w:p>
    <w:p w:rsidR="00C569CD" w:rsidRDefault="00C569CD" w:rsidP="00C569CD">
      <w:pPr>
        <w:jc w:val="both"/>
        <w:rPr>
          <w:rFonts w:ascii="Times New Roman" w:hAnsi="Times New Roman"/>
          <w:sz w:val="24"/>
          <w:szCs w:val="24"/>
        </w:rPr>
      </w:pPr>
      <w:r w:rsidRPr="006036A2">
        <w:rPr>
          <w:rFonts w:ascii="Times New Roman" w:hAnsi="Times New Roman"/>
          <w:sz w:val="24"/>
          <w:szCs w:val="24"/>
        </w:rPr>
        <w:t xml:space="preserve">Lab is due at </w:t>
      </w:r>
      <w:r w:rsidRPr="00427F7B">
        <w:rPr>
          <w:rFonts w:ascii="Times New Roman" w:hAnsi="Times New Roman"/>
          <w:b/>
          <w:sz w:val="24"/>
          <w:szCs w:val="24"/>
        </w:rPr>
        <w:t>the end</w:t>
      </w:r>
      <w:r w:rsidRPr="00EB083A">
        <w:rPr>
          <w:rFonts w:ascii="Times New Roman" w:hAnsi="Times New Roman"/>
          <w:sz w:val="24"/>
          <w:szCs w:val="24"/>
        </w:rPr>
        <w:t xml:space="preserve"> </w:t>
      </w:r>
      <w:r w:rsidRPr="006036A2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</w:t>
      </w:r>
      <w:r w:rsidRPr="006036A2">
        <w:rPr>
          <w:rFonts w:ascii="Times New Roman" w:hAnsi="Times New Roman"/>
          <w:sz w:val="24"/>
          <w:szCs w:val="24"/>
        </w:rPr>
        <w:t xml:space="preserve"> lab</w:t>
      </w:r>
      <w:r>
        <w:rPr>
          <w:rFonts w:ascii="Times New Roman" w:hAnsi="Times New Roman"/>
          <w:sz w:val="24"/>
          <w:szCs w:val="24"/>
        </w:rPr>
        <w:t xml:space="preserve"> period.  Have a lab instructor grade your assignment; you still need to turn in the assignment on VFILER, grades will be posted on LMS.</w:t>
      </w:r>
      <w:r w:rsidR="00130F4A" w:rsidRPr="00130F4A">
        <w:rPr>
          <w:rFonts w:ascii="Times New Roman" w:hAnsi="Times New Roman"/>
          <w:sz w:val="24"/>
          <w:szCs w:val="24"/>
        </w:rPr>
        <w:t xml:space="preserve"> </w:t>
      </w:r>
      <w:r w:rsidR="00130F4A">
        <w:rPr>
          <w:rFonts w:ascii="Times New Roman" w:hAnsi="Times New Roman"/>
          <w:sz w:val="24"/>
          <w:szCs w:val="24"/>
        </w:rPr>
        <w:t>If you are off campus, late assignments can be turned in through LMS.</w:t>
      </w:r>
    </w:p>
    <w:p w:rsidR="00DD4612" w:rsidRDefault="00DD4612" w:rsidP="00DD461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lab must be turned in using the .zip file format using as </w:t>
      </w:r>
      <w:proofErr w:type="spellStart"/>
      <w:r w:rsidRPr="00EB083A">
        <w:rPr>
          <w:rFonts w:ascii="Times New Roman" w:hAnsi="Times New Roman"/>
          <w:i/>
          <w:sz w:val="24"/>
          <w:szCs w:val="24"/>
          <w:highlight w:val="yellow"/>
        </w:rPr>
        <w:t>LastName.FirstName.</w:t>
      </w:r>
      <w:r>
        <w:rPr>
          <w:rFonts w:ascii="Times New Roman" w:hAnsi="Times New Roman"/>
          <w:i/>
          <w:sz w:val="24"/>
          <w:szCs w:val="24"/>
          <w:highlight w:val="yellow"/>
        </w:rPr>
        <w:t>lab_name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.zip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DD4612" w:rsidRPr="00CB2580" w:rsidRDefault="00DD4612" w:rsidP="00DD4612">
      <w:pPr>
        <w:jc w:val="both"/>
      </w:pPr>
      <w:r>
        <w:rPr>
          <w:rFonts w:ascii="Times New Roman" w:hAnsi="Times New Roman"/>
          <w:sz w:val="24"/>
          <w:szCs w:val="24"/>
        </w:rPr>
        <w:t>To create the zip file, run the “make submission folder.bat” file.  It will create a folder one level higher called “</w:t>
      </w:r>
      <w:proofErr w:type="spellStart"/>
      <w:r>
        <w:rPr>
          <w:rFonts w:ascii="Times New Roman" w:hAnsi="Times New Roman"/>
          <w:sz w:val="24"/>
          <w:szCs w:val="24"/>
        </w:rPr>
        <w:t>zip_this_and_turn_in</w:t>
      </w:r>
      <w:proofErr w:type="spellEnd"/>
      <w:r>
        <w:rPr>
          <w:rFonts w:ascii="Times New Roman" w:hAnsi="Times New Roman"/>
          <w:sz w:val="24"/>
          <w:szCs w:val="24"/>
        </w:rPr>
        <w:t xml:space="preserve">,” leave it named that.  Zip it, rename the zip file and turn it in on </w:t>
      </w:r>
      <w:r w:rsidR="00C569CD">
        <w:rPr>
          <w:rFonts w:ascii="Times New Roman" w:hAnsi="Times New Roman"/>
          <w:sz w:val="24"/>
          <w:szCs w:val="24"/>
        </w:rPr>
        <w:t>VFILER.</w:t>
      </w:r>
    </w:p>
    <w:p w:rsidR="00EA610D" w:rsidRPr="00741584" w:rsidRDefault="00EA610D" w:rsidP="00DD4612">
      <w:pPr>
        <w:jc w:val="both"/>
      </w:pPr>
    </w:p>
    <w:sectPr w:rsidR="00EA610D" w:rsidRPr="00741584" w:rsidSect="00892B0D"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8A4" w:rsidRDefault="005F68A4" w:rsidP="00485C66">
      <w:pPr>
        <w:spacing w:after="0" w:line="240" w:lineRule="auto"/>
      </w:pPr>
      <w:r>
        <w:separator/>
      </w:r>
    </w:p>
  </w:endnote>
  <w:endnote w:type="continuationSeparator" w:id="0">
    <w:p w:rsidR="005F68A4" w:rsidRDefault="005F68A4" w:rsidP="0048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8A4" w:rsidRPr="00485C66" w:rsidRDefault="005F68A4" w:rsidP="00485C66">
    <w:pPr>
      <w:pStyle w:val="Footer"/>
      <w:tabs>
        <w:tab w:val="clear" w:pos="9360"/>
        <w:tab w:val="right" w:pos="10080"/>
      </w:tabs>
      <w:rPr>
        <w:sz w:val="24"/>
        <w:szCs w:val="24"/>
      </w:rPr>
    </w:pPr>
    <w:r>
      <w:rPr>
        <w:sz w:val="24"/>
        <w:szCs w:val="24"/>
      </w:rPr>
      <w:t>Thread Pool Lab</w:t>
    </w:r>
    <w:r w:rsidRPr="00485C66">
      <w:rPr>
        <w:sz w:val="24"/>
        <w:szCs w:val="24"/>
      </w:rPr>
      <w:tab/>
    </w:r>
    <w:r w:rsidRPr="00485C66">
      <w:rPr>
        <w:sz w:val="24"/>
        <w:szCs w:val="24"/>
      </w:rPr>
      <w:tab/>
    </w:r>
  </w:p>
  <w:p w:rsidR="005F68A4" w:rsidRDefault="005F68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8A4" w:rsidRDefault="005F68A4" w:rsidP="00485C66">
      <w:pPr>
        <w:spacing w:after="0" w:line="240" w:lineRule="auto"/>
      </w:pPr>
      <w:r>
        <w:separator/>
      </w:r>
    </w:p>
  </w:footnote>
  <w:footnote w:type="continuationSeparator" w:id="0">
    <w:p w:rsidR="005F68A4" w:rsidRDefault="005F68A4" w:rsidP="0048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666"/>
    <w:multiLevelType w:val="hybridMultilevel"/>
    <w:tmpl w:val="49849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64C39"/>
    <w:multiLevelType w:val="hybridMultilevel"/>
    <w:tmpl w:val="CF5CA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9331C7"/>
    <w:multiLevelType w:val="hybridMultilevel"/>
    <w:tmpl w:val="A15A8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E869EA"/>
    <w:multiLevelType w:val="hybridMultilevel"/>
    <w:tmpl w:val="219A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C45C7"/>
    <w:multiLevelType w:val="hybridMultilevel"/>
    <w:tmpl w:val="4B06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F6705"/>
    <w:multiLevelType w:val="hybridMultilevel"/>
    <w:tmpl w:val="13A6331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>
    <w:nsid w:val="1C5C1B02"/>
    <w:multiLevelType w:val="hybridMultilevel"/>
    <w:tmpl w:val="977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258C0"/>
    <w:multiLevelType w:val="hybridMultilevel"/>
    <w:tmpl w:val="67E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1523A"/>
    <w:multiLevelType w:val="hybridMultilevel"/>
    <w:tmpl w:val="689EDE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AAC6935"/>
    <w:multiLevelType w:val="hybridMultilevel"/>
    <w:tmpl w:val="ED84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41A44"/>
    <w:multiLevelType w:val="hybridMultilevel"/>
    <w:tmpl w:val="FF96B0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5F550C8B"/>
    <w:multiLevelType w:val="hybridMultilevel"/>
    <w:tmpl w:val="CD60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850E0"/>
    <w:multiLevelType w:val="hybridMultilevel"/>
    <w:tmpl w:val="F2E8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94D74"/>
    <w:multiLevelType w:val="hybridMultilevel"/>
    <w:tmpl w:val="3460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C4D78"/>
    <w:multiLevelType w:val="hybridMultilevel"/>
    <w:tmpl w:val="6AD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F2339"/>
    <w:multiLevelType w:val="hybridMultilevel"/>
    <w:tmpl w:val="D9C4C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714DA2"/>
    <w:multiLevelType w:val="hybridMultilevel"/>
    <w:tmpl w:val="1DE8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353D0"/>
    <w:multiLevelType w:val="hybridMultilevel"/>
    <w:tmpl w:val="22487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C6A2FDD"/>
    <w:multiLevelType w:val="hybridMultilevel"/>
    <w:tmpl w:val="4BCE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6"/>
  </w:num>
  <w:num w:numId="5">
    <w:abstractNumId w:val="18"/>
  </w:num>
  <w:num w:numId="6">
    <w:abstractNumId w:val="7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  <w:num w:numId="14">
    <w:abstractNumId w:val="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223"/>
    <w:rsid w:val="0001558A"/>
    <w:rsid w:val="000175F4"/>
    <w:rsid w:val="00022195"/>
    <w:rsid w:val="0003233C"/>
    <w:rsid w:val="00044E4D"/>
    <w:rsid w:val="0004529F"/>
    <w:rsid w:val="00050F2B"/>
    <w:rsid w:val="00076E74"/>
    <w:rsid w:val="00086DC3"/>
    <w:rsid w:val="00095736"/>
    <w:rsid w:val="00097C60"/>
    <w:rsid w:val="000A755F"/>
    <w:rsid w:val="000B0B6C"/>
    <w:rsid w:val="000B1CCC"/>
    <w:rsid w:val="000B3AC0"/>
    <w:rsid w:val="00106536"/>
    <w:rsid w:val="00114D47"/>
    <w:rsid w:val="00127950"/>
    <w:rsid w:val="00130F4A"/>
    <w:rsid w:val="0013421D"/>
    <w:rsid w:val="001613F0"/>
    <w:rsid w:val="00164FD9"/>
    <w:rsid w:val="0016681E"/>
    <w:rsid w:val="001814DF"/>
    <w:rsid w:val="00183120"/>
    <w:rsid w:val="00183FCF"/>
    <w:rsid w:val="00184C3D"/>
    <w:rsid w:val="001869E2"/>
    <w:rsid w:val="00192108"/>
    <w:rsid w:val="001962C0"/>
    <w:rsid w:val="00197645"/>
    <w:rsid w:val="001A44F9"/>
    <w:rsid w:val="001A7376"/>
    <w:rsid w:val="001B76B2"/>
    <w:rsid w:val="001C06D5"/>
    <w:rsid w:val="001C53B6"/>
    <w:rsid w:val="001D223C"/>
    <w:rsid w:val="001D24F9"/>
    <w:rsid w:val="001D2B57"/>
    <w:rsid w:val="001D6242"/>
    <w:rsid w:val="001F0D05"/>
    <w:rsid w:val="001F6206"/>
    <w:rsid w:val="00203012"/>
    <w:rsid w:val="0020322D"/>
    <w:rsid w:val="00213DC9"/>
    <w:rsid w:val="0021471D"/>
    <w:rsid w:val="0023256D"/>
    <w:rsid w:val="00234013"/>
    <w:rsid w:val="00244A7E"/>
    <w:rsid w:val="00246C29"/>
    <w:rsid w:val="00247241"/>
    <w:rsid w:val="002617D9"/>
    <w:rsid w:val="00262D53"/>
    <w:rsid w:val="002920E0"/>
    <w:rsid w:val="002A1206"/>
    <w:rsid w:val="002B02BF"/>
    <w:rsid w:val="002B6C2C"/>
    <w:rsid w:val="002C3E93"/>
    <w:rsid w:val="002D05BF"/>
    <w:rsid w:val="002D3DBE"/>
    <w:rsid w:val="002F1515"/>
    <w:rsid w:val="00307534"/>
    <w:rsid w:val="00320EDA"/>
    <w:rsid w:val="0032492D"/>
    <w:rsid w:val="00346C35"/>
    <w:rsid w:val="00351D8F"/>
    <w:rsid w:val="00367F67"/>
    <w:rsid w:val="00383E75"/>
    <w:rsid w:val="003947B4"/>
    <w:rsid w:val="003C3020"/>
    <w:rsid w:val="003C3EC2"/>
    <w:rsid w:val="003D60FF"/>
    <w:rsid w:val="003E0FA2"/>
    <w:rsid w:val="004176C8"/>
    <w:rsid w:val="00446664"/>
    <w:rsid w:val="00461E07"/>
    <w:rsid w:val="00467186"/>
    <w:rsid w:val="00485C66"/>
    <w:rsid w:val="00496361"/>
    <w:rsid w:val="004A7102"/>
    <w:rsid w:val="004C0C0D"/>
    <w:rsid w:val="004F19AD"/>
    <w:rsid w:val="004F6EE7"/>
    <w:rsid w:val="005117BC"/>
    <w:rsid w:val="00541973"/>
    <w:rsid w:val="005451BA"/>
    <w:rsid w:val="00581CD0"/>
    <w:rsid w:val="00582C3F"/>
    <w:rsid w:val="00586A4D"/>
    <w:rsid w:val="00590D3B"/>
    <w:rsid w:val="005A6570"/>
    <w:rsid w:val="005B0752"/>
    <w:rsid w:val="005C371D"/>
    <w:rsid w:val="005C3D33"/>
    <w:rsid w:val="005C7D57"/>
    <w:rsid w:val="005F29FF"/>
    <w:rsid w:val="005F68A4"/>
    <w:rsid w:val="00630B91"/>
    <w:rsid w:val="006415AC"/>
    <w:rsid w:val="0065265B"/>
    <w:rsid w:val="00660733"/>
    <w:rsid w:val="00684654"/>
    <w:rsid w:val="00690189"/>
    <w:rsid w:val="00691291"/>
    <w:rsid w:val="006969E5"/>
    <w:rsid w:val="006A1A26"/>
    <w:rsid w:val="006A2159"/>
    <w:rsid w:val="006B7AC5"/>
    <w:rsid w:val="006C38C5"/>
    <w:rsid w:val="006D261C"/>
    <w:rsid w:val="006E48D3"/>
    <w:rsid w:val="006E66EE"/>
    <w:rsid w:val="006F0DCF"/>
    <w:rsid w:val="006F7597"/>
    <w:rsid w:val="00707376"/>
    <w:rsid w:val="0071233C"/>
    <w:rsid w:val="0072586F"/>
    <w:rsid w:val="00726E47"/>
    <w:rsid w:val="00741584"/>
    <w:rsid w:val="0074199C"/>
    <w:rsid w:val="007637FE"/>
    <w:rsid w:val="007732C5"/>
    <w:rsid w:val="007867DA"/>
    <w:rsid w:val="007A03E1"/>
    <w:rsid w:val="007A06DB"/>
    <w:rsid w:val="007A0957"/>
    <w:rsid w:val="007C63FC"/>
    <w:rsid w:val="007F76F5"/>
    <w:rsid w:val="00815D84"/>
    <w:rsid w:val="0081694E"/>
    <w:rsid w:val="008445F5"/>
    <w:rsid w:val="00863274"/>
    <w:rsid w:val="00880522"/>
    <w:rsid w:val="00892B0D"/>
    <w:rsid w:val="008B26D0"/>
    <w:rsid w:val="008B59BE"/>
    <w:rsid w:val="008B6C15"/>
    <w:rsid w:val="008D5D10"/>
    <w:rsid w:val="008D6563"/>
    <w:rsid w:val="008E09EF"/>
    <w:rsid w:val="008E16FA"/>
    <w:rsid w:val="008E6EB5"/>
    <w:rsid w:val="00915D2C"/>
    <w:rsid w:val="00924223"/>
    <w:rsid w:val="009300B5"/>
    <w:rsid w:val="00931C2C"/>
    <w:rsid w:val="0095321C"/>
    <w:rsid w:val="00954BE9"/>
    <w:rsid w:val="00965FDE"/>
    <w:rsid w:val="0096649A"/>
    <w:rsid w:val="00967AD4"/>
    <w:rsid w:val="009720EF"/>
    <w:rsid w:val="00972FB6"/>
    <w:rsid w:val="009A2BFE"/>
    <w:rsid w:val="009A389E"/>
    <w:rsid w:val="009B452E"/>
    <w:rsid w:val="009D4BE3"/>
    <w:rsid w:val="009E3105"/>
    <w:rsid w:val="009E3380"/>
    <w:rsid w:val="00A02A6B"/>
    <w:rsid w:val="00A04CD7"/>
    <w:rsid w:val="00A23B1E"/>
    <w:rsid w:val="00A3444A"/>
    <w:rsid w:val="00A3568C"/>
    <w:rsid w:val="00A91E4A"/>
    <w:rsid w:val="00A9480B"/>
    <w:rsid w:val="00AA0625"/>
    <w:rsid w:val="00AA422E"/>
    <w:rsid w:val="00AB1133"/>
    <w:rsid w:val="00AD3EBD"/>
    <w:rsid w:val="00AE5408"/>
    <w:rsid w:val="00AF0940"/>
    <w:rsid w:val="00B01D05"/>
    <w:rsid w:val="00B05D8C"/>
    <w:rsid w:val="00B11A9D"/>
    <w:rsid w:val="00B245A5"/>
    <w:rsid w:val="00B24A09"/>
    <w:rsid w:val="00B42C98"/>
    <w:rsid w:val="00B442E3"/>
    <w:rsid w:val="00B51F41"/>
    <w:rsid w:val="00B80C43"/>
    <w:rsid w:val="00BA204B"/>
    <w:rsid w:val="00BA5418"/>
    <w:rsid w:val="00BB3870"/>
    <w:rsid w:val="00BB53E6"/>
    <w:rsid w:val="00BD1A73"/>
    <w:rsid w:val="00BE0C0F"/>
    <w:rsid w:val="00BF7A42"/>
    <w:rsid w:val="00C073B3"/>
    <w:rsid w:val="00C13399"/>
    <w:rsid w:val="00C143BF"/>
    <w:rsid w:val="00C2029E"/>
    <w:rsid w:val="00C34A6A"/>
    <w:rsid w:val="00C525B0"/>
    <w:rsid w:val="00C55F62"/>
    <w:rsid w:val="00C569CD"/>
    <w:rsid w:val="00C56DAC"/>
    <w:rsid w:val="00C711C2"/>
    <w:rsid w:val="00C759F1"/>
    <w:rsid w:val="00C77365"/>
    <w:rsid w:val="00C808B4"/>
    <w:rsid w:val="00C82487"/>
    <w:rsid w:val="00C95D7F"/>
    <w:rsid w:val="00CA0E57"/>
    <w:rsid w:val="00CC5C2D"/>
    <w:rsid w:val="00CD7E1F"/>
    <w:rsid w:val="00CE2519"/>
    <w:rsid w:val="00CF5323"/>
    <w:rsid w:val="00D07696"/>
    <w:rsid w:val="00D3079E"/>
    <w:rsid w:val="00D336D6"/>
    <w:rsid w:val="00D462B5"/>
    <w:rsid w:val="00D50F50"/>
    <w:rsid w:val="00D5257A"/>
    <w:rsid w:val="00D56A78"/>
    <w:rsid w:val="00D75A6A"/>
    <w:rsid w:val="00D75B65"/>
    <w:rsid w:val="00D837F7"/>
    <w:rsid w:val="00D91EAF"/>
    <w:rsid w:val="00D95902"/>
    <w:rsid w:val="00D95EAE"/>
    <w:rsid w:val="00DC0F47"/>
    <w:rsid w:val="00DC3407"/>
    <w:rsid w:val="00DD32EF"/>
    <w:rsid w:val="00DD4612"/>
    <w:rsid w:val="00DF20C9"/>
    <w:rsid w:val="00DF5A13"/>
    <w:rsid w:val="00E102E5"/>
    <w:rsid w:val="00E10642"/>
    <w:rsid w:val="00E22E84"/>
    <w:rsid w:val="00E3510B"/>
    <w:rsid w:val="00E432DF"/>
    <w:rsid w:val="00E44410"/>
    <w:rsid w:val="00E54972"/>
    <w:rsid w:val="00E60695"/>
    <w:rsid w:val="00E6437F"/>
    <w:rsid w:val="00E73F25"/>
    <w:rsid w:val="00E76215"/>
    <w:rsid w:val="00E92BA0"/>
    <w:rsid w:val="00EA610D"/>
    <w:rsid w:val="00ED138A"/>
    <w:rsid w:val="00ED17C5"/>
    <w:rsid w:val="00ED7E9F"/>
    <w:rsid w:val="00EF37D8"/>
    <w:rsid w:val="00EF7D79"/>
    <w:rsid w:val="00F016DA"/>
    <w:rsid w:val="00F207EF"/>
    <w:rsid w:val="00F2567A"/>
    <w:rsid w:val="00F3055A"/>
    <w:rsid w:val="00F47674"/>
    <w:rsid w:val="00F52228"/>
    <w:rsid w:val="00F527C7"/>
    <w:rsid w:val="00F74687"/>
    <w:rsid w:val="00F82DED"/>
    <w:rsid w:val="00FB7F6F"/>
    <w:rsid w:val="00FC6EFA"/>
    <w:rsid w:val="00FD47B3"/>
    <w:rsid w:val="00FD6396"/>
    <w:rsid w:val="00FE32AA"/>
    <w:rsid w:val="00FF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84"/>
  </w:style>
  <w:style w:type="paragraph" w:styleId="Heading1">
    <w:name w:val="heading 1"/>
    <w:basedOn w:val="Normal"/>
    <w:next w:val="Normal"/>
    <w:link w:val="Heading1Char"/>
    <w:uiPriority w:val="9"/>
    <w:qFormat/>
    <w:rsid w:val="00A02A6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6B"/>
    <w:pPr>
      <w:keepNext/>
      <w:keepLines/>
      <w:spacing w:before="200" w:after="0"/>
      <w:ind w:left="28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6B"/>
    <w:pPr>
      <w:keepNext/>
      <w:keepLines/>
      <w:spacing w:before="200" w:after="0"/>
      <w:ind w:left="576"/>
      <w:outlineLvl w:val="2"/>
    </w:pPr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uiPriority w:val="1"/>
    <w:qFormat/>
    <w:rsid w:val="00892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A6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A6B"/>
    <w:pPr>
      <w:pBdr>
        <w:bottom w:val="single" w:sz="8" w:space="4" w:color="4F81BD" w:themeColor="accent1"/>
      </w:pBdr>
      <w:spacing w:before="120"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6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uiPriority w:val="39"/>
    <w:rsid w:val="00D462B5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62B5"/>
    <w:pPr>
      <w:spacing w:after="0"/>
      <w:ind w:left="216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85C66"/>
    <w:pPr>
      <w:spacing w:after="0"/>
      <w:ind w:left="446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85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5C66"/>
    <w:pPr>
      <w:spacing w:after="0"/>
      <w:ind w:left="662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C66"/>
  </w:style>
  <w:style w:type="paragraph" w:styleId="Footer">
    <w:name w:val="footer"/>
    <w:basedOn w:val="Normal"/>
    <w:link w:val="FooterChar"/>
    <w:uiPriority w:val="99"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66"/>
  </w:style>
  <w:style w:type="paragraph" w:styleId="BalloonText">
    <w:name w:val="Balloon Text"/>
    <w:basedOn w:val="Normal"/>
    <w:link w:val="BalloonTextChar"/>
    <w:uiPriority w:val="99"/>
    <w:semiHidden/>
    <w:unhideWhenUsed/>
    <w:rsid w:val="0048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50F2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10B"/>
    <w:pPr>
      <w:ind w:left="720"/>
      <w:contextualSpacing/>
    </w:pPr>
  </w:style>
  <w:style w:type="table" w:styleId="TableGrid">
    <w:name w:val="Table Grid"/>
    <w:basedOn w:val="TableNormal"/>
    <w:uiPriority w:val="59"/>
    <w:rsid w:val="00741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3k1n\Desktop\Full%20Sail\3DCC\Lab%20Template%20(2009-06-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92B36-5F54-4F54-9DE4-0DC3B94B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(2009-06-24).dotx</Template>
  <TotalTime>437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Project</vt:lpstr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Project</dc:title>
  <dc:creator>Mister J</dc:creator>
  <cp:lastModifiedBy>BrandonPatterson</cp:lastModifiedBy>
  <cp:revision>58</cp:revision>
  <cp:lastPrinted>2009-06-23T22:09:00Z</cp:lastPrinted>
  <dcterms:created xsi:type="dcterms:W3CDTF">2009-07-28T18:53:00Z</dcterms:created>
  <dcterms:modified xsi:type="dcterms:W3CDTF">2014-01-23T20:57:00Z</dcterms:modified>
</cp:coreProperties>
</file>