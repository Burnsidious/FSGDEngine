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A6B" w:rsidRPr="00485C66" w:rsidRDefault="00892B0D" w:rsidP="00485C66">
      <w:pPr>
        <w:jc w:val="right"/>
        <w:rPr>
          <w:b/>
          <w:color w:val="17365D" w:themeColor="text2" w:themeShade="BF"/>
          <w:sz w:val="28"/>
          <w:szCs w:val="28"/>
        </w:rPr>
      </w:pPr>
      <w:r w:rsidRPr="00892B0D"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621030</wp:posOffset>
            </wp:positionH>
            <wp:positionV relativeFrom="page">
              <wp:posOffset>388620</wp:posOffset>
            </wp:positionV>
            <wp:extent cx="1642110" cy="86868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868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2B0D" w:rsidRPr="00892B0D" w:rsidRDefault="00303115" w:rsidP="00A02A6B">
      <w:pPr>
        <w:pStyle w:val="Title"/>
        <w:jc w:val="center"/>
      </w:pPr>
      <w:r>
        <w:t>ED1</w:t>
      </w:r>
      <w:r w:rsidR="00996104">
        <w:t xml:space="preserve"> File Packer Lab</w:t>
      </w:r>
    </w:p>
    <w:p w:rsidR="00E25211" w:rsidRPr="00AB4829" w:rsidRDefault="00E25211" w:rsidP="00E25211">
      <w:pPr>
        <w:pStyle w:val="Heading1"/>
        <w:rPr>
          <w:sz w:val="32"/>
          <w:szCs w:val="32"/>
        </w:rPr>
      </w:pPr>
      <w:bookmarkStart w:id="0" w:name="_Toc231200075"/>
      <w:bookmarkStart w:id="1" w:name="_Toc231200762"/>
      <w:r>
        <w:rPr>
          <w:sz w:val="36"/>
          <w:szCs w:val="36"/>
        </w:rPr>
        <w:t>Objective</w:t>
      </w:r>
      <w:bookmarkEnd w:id="0"/>
      <w:bookmarkEnd w:id="1"/>
    </w:p>
    <w:p w:rsidR="00E25211" w:rsidRPr="00536E64" w:rsidRDefault="00996104" w:rsidP="00AB068A">
      <w:pPr>
        <w:rPr>
          <w:rFonts w:ascii="Times New Roman" w:hAnsi="Times New Roman" w:cs="Times New Roman"/>
          <w:sz w:val="24"/>
          <w:szCs w:val="24"/>
        </w:rPr>
      </w:pPr>
      <w:bookmarkStart w:id="2" w:name="OLE_LINK1"/>
      <w:bookmarkStart w:id="3" w:name="OLE_LINK2"/>
      <w:r>
        <w:rPr>
          <w:rFonts w:ascii="Times New Roman" w:hAnsi="Times New Roman" w:cs="Times New Roman"/>
          <w:sz w:val="24"/>
          <w:szCs w:val="24"/>
        </w:rPr>
        <w:t xml:space="preserve">This lab requires you to write the functionality </w:t>
      </w:r>
      <w:r w:rsidR="00590CBE">
        <w:rPr>
          <w:rFonts w:ascii="Times New Roman" w:hAnsi="Times New Roman" w:cs="Times New Roman"/>
          <w:sz w:val="24"/>
          <w:szCs w:val="24"/>
        </w:rPr>
        <w:t>to load the directory of a PAK file</w:t>
      </w:r>
      <w:r w:rsidR="005852B6">
        <w:rPr>
          <w:rFonts w:ascii="Times New Roman" w:hAnsi="Times New Roman" w:cs="Times New Roman"/>
          <w:sz w:val="24"/>
          <w:szCs w:val="24"/>
        </w:rPr>
        <w:t>,</w:t>
      </w:r>
      <w:r w:rsidR="00590CBE">
        <w:rPr>
          <w:rFonts w:ascii="Times New Roman" w:hAnsi="Times New Roman" w:cs="Times New Roman"/>
          <w:sz w:val="24"/>
          <w:szCs w:val="24"/>
        </w:rPr>
        <w:t xml:space="preserve"> load a file’s conten</w:t>
      </w:r>
      <w:r w:rsidR="005852B6">
        <w:rPr>
          <w:rFonts w:ascii="Times New Roman" w:hAnsi="Times New Roman" w:cs="Times New Roman"/>
          <w:sz w:val="24"/>
          <w:szCs w:val="24"/>
        </w:rPr>
        <w:t xml:space="preserve">t from the PAK file to a buffer, and </w:t>
      </w:r>
      <w:r w:rsidR="00590CBE">
        <w:rPr>
          <w:rFonts w:ascii="Times New Roman" w:hAnsi="Times New Roman" w:cs="Times New Roman"/>
          <w:sz w:val="24"/>
          <w:szCs w:val="24"/>
        </w:rPr>
        <w:t>supplementary functions.</w:t>
      </w:r>
      <w:r w:rsidR="00FF5335">
        <w:rPr>
          <w:rFonts w:ascii="Times New Roman" w:hAnsi="Times New Roman" w:cs="Times New Roman"/>
          <w:sz w:val="24"/>
          <w:szCs w:val="24"/>
        </w:rPr>
        <w:t xml:space="preserve">  The end result of this lab will be the loading of texture assets from a PAK file to be used in the game engine.</w:t>
      </w:r>
      <w:r w:rsidR="000711F0">
        <w:rPr>
          <w:rFonts w:ascii="Times New Roman" w:hAnsi="Times New Roman" w:cs="Times New Roman"/>
          <w:sz w:val="24"/>
          <w:szCs w:val="24"/>
        </w:rPr>
        <w:t xml:space="preserve">  You will need a PAK file with assets to load to complete the assignment, one is provid</w:t>
      </w:r>
      <w:r w:rsidR="0056231B">
        <w:rPr>
          <w:rFonts w:ascii="Times New Roman" w:hAnsi="Times New Roman" w:cs="Times New Roman"/>
          <w:sz w:val="24"/>
          <w:szCs w:val="24"/>
        </w:rPr>
        <w:t>ed to you on the student VFILER, a PAK generator is also supplied if you want to create your own.</w:t>
      </w:r>
    </w:p>
    <w:bookmarkEnd w:id="2"/>
    <w:bookmarkEnd w:id="3"/>
    <w:p w:rsidR="00E25211" w:rsidRDefault="00E25211" w:rsidP="00E25211">
      <w:pPr>
        <w:pStyle w:val="Heading1"/>
        <w:rPr>
          <w:sz w:val="36"/>
          <w:szCs w:val="36"/>
        </w:rPr>
      </w:pPr>
      <w:r w:rsidRPr="00DC05FE">
        <w:rPr>
          <w:sz w:val="36"/>
          <w:szCs w:val="36"/>
        </w:rPr>
        <w:t>Implementation</w:t>
      </w:r>
    </w:p>
    <w:p w:rsidR="007A5EDF" w:rsidRPr="00040055" w:rsidRDefault="008B6DED" w:rsidP="00297F9F">
      <w:pPr>
        <w:rPr>
          <w:rFonts w:cs="Times New Roman"/>
          <w:sz w:val="24"/>
          <w:szCs w:val="24"/>
        </w:rPr>
      </w:pPr>
      <w:r w:rsidRPr="00040055">
        <w:rPr>
          <w:rFonts w:cs="Times New Roman"/>
          <w:sz w:val="24"/>
          <w:szCs w:val="24"/>
        </w:rPr>
        <w:t>You will be completing the following functions</w:t>
      </w:r>
      <w:r w:rsidR="00FF5335" w:rsidRPr="00040055">
        <w:rPr>
          <w:rFonts w:cs="Times New Roman"/>
          <w:sz w:val="24"/>
          <w:szCs w:val="24"/>
        </w:rPr>
        <w:t xml:space="preserve"> in the </w:t>
      </w:r>
      <w:proofErr w:type="spellStart"/>
      <w:r w:rsidR="00FF5335" w:rsidRPr="00040055">
        <w:rPr>
          <w:rFonts w:cs="Times New Roman"/>
          <w:sz w:val="24"/>
          <w:szCs w:val="24"/>
        </w:rPr>
        <w:t>EDUtilities</w:t>
      </w:r>
      <w:proofErr w:type="spellEnd"/>
      <w:r w:rsidR="00FF5335" w:rsidRPr="00040055">
        <w:rPr>
          <w:rFonts w:cs="Times New Roman"/>
          <w:sz w:val="24"/>
          <w:szCs w:val="24"/>
        </w:rPr>
        <w:t xml:space="preserve"> project -&gt; </w:t>
      </w:r>
      <w:proofErr w:type="spellStart"/>
      <w:r w:rsidR="00FF5335" w:rsidRPr="00040055">
        <w:rPr>
          <w:rFonts w:cs="Times New Roman"/>
          <w:sz w:val="24"/>
          <w:szCs w:val="24"/>
        </w:rPr>
        <w:t>PakFile</w:t>
      </w:r>
      <w:proofErr w:type="spellEnd"/>
      <w:r w:rsidR="00FF5335" w:rsidRPr="00040055">
        <w:rPr>
          <w:rFonts w:cs="Times New Roman"/>
          <w:sz w:val="24"/>
          <w:szCs w:val="24"/>
        </w:rPr>
        <w:t xml:space="preserve"> filter -&gt; PakFile.cpp</w:t>
      </w:r>
    </w:p>
    <w:p w:rsidR="008B6DED" w:rsidRPr="00040055" w:rsidRDefault="008B6DED" w:rsidP="00297F9F">
      <w:pPr>
        <w:rPr>
          <w:rFonts w:cs="Times New Roman"/>
          <w:sz w:val="24"/>
          <w:szCs w:val="24"/>
        </w:rPr>
      </w:pPr>
      <w:proofErr w:type="spellStart"/>
      <w:r w:rsidRPr="00040055">
        <w:rPr>
          <w:rFonts w:cs="Times New Roman"/>
          <w:b/>
          <w:sz w:val="24"/>
          <w:szCs w:val="24"/>
        </w:rPr>
        <w:t>ClearPak</w:t>
      </w:r>
      <w:proofErr w:type="spellEnd"/>
      <w:r w:rsidRPr="00040055">
        <w:rPr>
          <w:rFonts w:cs="Times New Roman"/>
          <w:sz w:val="24"/>
          <w:szCs w:val="24"/>
        </w:rPr>
        <w:t xml:space="preserve"> –clear</w:t>
      </w:r>
      <w:r w:rsidR="00D5315F" w:rsidRPr="00040055">
        <w:rPr>
          <w:rFonts w:cs="Times New Roman"/>
          <w:sz w:val="24"/>
          <w:szCs w:val="24"/>
        </w:rPr>
        <w:t>s</w:t>
      </w:r>
      <w:r w:rsidRPr="00040055">
        <w:rPr>
          <w:rFonts w:cs="Times New Roman"/>
          <w:sz w:val="24"/>
          <w:szCs w:val="24"/>
        </w:rPr>
        <w:t xml:space="preserve"> any internal memory </w:t>
      </w:r>
      <w:r w:rsidR="00D5315F" w:rsidRPr="00040055">
        <w:rPr>
          <w:rFonts w:cs="Times New Roman"/>
          <w:sz w:val="24"/>
          <w:szCs w:val="24"/>
        </w:rPr>
        <w:t>and close any open file streams</w:t>
      </w:r>
      <w:r w:rsidR="005F449A">
        <w:rPr>
          <w:rFonts w:cs="Times New Roman"/>
          <w:sz w:val="24"/>
          <w:szCs w:val="24"/>
        </w:rPr>
        <w:t>, this function will be called when the game engine is being shut down</w:t>
      </w:r>
    </w:p>
    <w:p w:rsidR="00D5315F" w:rsidRPr="00040055" w:rsidRDefault="00D5315F" w:rsidP="00297F9F">
      <w:pPr>
        <w:rPr>
          <w:rFonts w:cs="Times New Roman"/>
          <w:sz w:val="24"/>
          <w:szCs w:val="24"/>
        </w:rPr>
      </w:pPr>
      <w:proofErr w:type="spellStart"/>
      <w:r w:rsidRPr="00040055">
        <w:rPr>
          <w:rFonts w:cs="Times New Roman"/>
          <w:b/>
          <w:sz w:val="24"/>
          <w:szCs w:val="24"/>
        </w:rPr>
        <w:t>LoadDirectory</w:t>
      </w:r>
      <w:proofErr w:type="spellEnd"/>
      <w:r w:rsidRPr="00040055">
        <w:rPr>
          <w:rFonts w:cs="Times New Roman"/>
          <w:b/>
          <w:sz w:val="24"/>
          <w:szCs w:val="24"/>
        </w:rPr>
        <w:t xml:space="preserve"> </w:t>
      </w:r>
      <w:r w:rsidRPr="00040055">
        <w:rPr>
          <w:rFonts w:cs="Times New Roman"/>
          <w:sz w:val="24"/>
          <w:szCs w:val="24"/>
        </w:rPr>
        <w:t xml:space="preserve">– opens a stream to a </w:t>
      </w:r>
      <w:proofErr w:type="spellStart"/>
      <w:r w:rsidRPr="00040055">
        <w:rPr>
          <w:rFonts w:cs="Times New Roman"/>
          <w:sz w:val="24"/>
          <w:szCs w:val="24"/>
        </w:rPr>
        <w:t>pak</w:t>
      </w:r>
      <w:proofErr w:type="spellEnd"/>
      <w:r w:rsidRPr="00040055">
        <w:rPr>
          <w:rFonts w:cs="Times New Roman"/>
          <w:sz w:val="24"/>
          <w:szCs w:val="24"/>
        </w:rPr>
        <w:t xml:space="preserve"> file and load its directory into memory</w:t>
      </w:r>
      <w:r w:rsidR="005F449A">
        <w:rPr>
          <w:rFonts w:cs="Times New Roman"/>
          <w:sz w:val="24"/>
          <w:szCs w:val="24"/>
        </w:rPr>
        <w:t>, this function will be called when the game engine is initializing</w:t>
      </w:r>
    </w:p>
    <w:p w:rsidR="00D5315F" w:rsidRDefault="00D5315F" w:rsidP="00297F9F">
      <w:pPr>
        <w:rPr>
          <w:rFonts w:cs="Times New Roman"/>
          <w:sz w:val="24"/>
          <w:szCs w:val="24"/>
        </w:rPr>
      </w:pPr>
      <w:proofErr w:type="spellStart"/>
      <w:r w:rsidRPr="00040055">
        <w:rPr>
          <w:rFonts w:cs="Times New Roman"/>
          <w:b/>
          <w:sz w:val="24"/>
          <w:szCs w:val="24"/>
        </w:rPr>
        <w:t>IsInPak</w:t>
      </w:r>
      <w:proofErr w:type="spellEnd"/>
      <w:r w:rsidRPr="00040055">
        <w:rPr>
          <w:rFonts w:cs="Times New Roman"/>
          <w:sz w:val="24"/>
          <w:szCs w:val="24"/>
        </w:rPr>
        <w:t xml:space="preserve"> – checks the loaded directory to see if the file exists</w:t>
      </w:r>
      <w:r w:rsidR="005F449A">
        <w:rPr>
          <w:rFonts w:cs="Times New Roman"/>
          <w:sz w:val="24"/>
          <w:szCs w:val="24"/>
        </w:rPr>
        <w:t xml:space="preserve">, this function will be called by the asset manager to see if it should bother loading a texture from the PAK, you can also use it in </w:t>
      </w:r>
      <w:proofErr w:type="spellStart"/>
      <w:r w:rsidR="005F449A">
        <w:rPr>
          <w:rFonts w:cs="Times New Roman"/>
          <w:b/>
          <w:sz w:val="24"/>
          <w:szCs w:val="24"/>
        </w:rPr>
        <w:t>ExtractAsset</w:t>
      </w:r>
      <w:proofErr w:type="spellEnd"/>
      <w:r w:rsidR="005F449A">
        <w:rPr>
          <w:rFonts w:cs="Times New Roman"/>
          <w:sz w:val="24"/>
          <w:szCs w:val="24"/>
        </w:rPr>
        <w:t xml:space="preserve"> to make sure a given asset is in the PAK</w:t>
      </w:r>
    </w:p>
    <w:p w:rsidR="00D5315F" w:rsidRPr="00040055" w:rsidRDefault="00D5315F" w:rsidP="00297F9F">
      <w:pPr>
        <w:rPr>
          <w:rFonts w:cs="Times New Roman"/>
          <w:sz w:val="24"/>
          <w:szCs w:val="24"/>
        </w:rPr>
      </w:pPr>
      <w:proofErr w:type="spellStart"/>
      <w:r w:rsidRPr="00040055">
        <w:rPr>
          <w:rFonts w:cs="Times New Roman"/>
          <w:b/>
          <w:sz w:val="24"/>
          <w:szCs w:val="24"/>
        </w:rPr>
        <w:t>LoadAsset</w:t>
      </w:r>
      <w:proofErr w:type="spellEnd"/>
      <w:r w:rsidRPr="00040055">
        <w:rPr>
          <w:rFonts w:cs="Times New Roman"/>
          <w:sz w:val="24"/>
          <w:szCs w:val="24"/>
        </w:rPr>
        <w:t xml:space="preserve"> – loads a file from the PAK into a buffer</w:t>
      </w:r>
      <w:r w:rsidR="005F449A">
        <w:rPr>
          <w:rFonts w:cs="Times New Roman"/>
          <w:sz w:val="24"/>
          <w:szCs w:val="24"/>
        </w:rPr>
        <w:t>, if an asset is in the PAK the asset manager will call this function to load the asset</w:t>
      </w:r>
    </w:p>
    <w:p w:rsidR="000711F0" w:rsidRDefault="006D43EC" w:rsidP="00297F9F">
      <w:pPr>
        <w:rPr>
          <w:rFonts w:cs="Times New Roman"/>
          <w:sz w:val="24"/>
          <w:szCs w:val="24"/>
        </w:rPr>
      </w:pPr>
      <w:proofErr w:type="spellStart"/>
      <w:r>
        <w:rPr>
          <w:b/>
        </w:rPr>
        <w:t>ExtractAsset</w:t>
      </w:r>
      <w:proofErr w:type="spellEnd"/>
      <w:r>
        <w:t xml:space="preserve"> – extracts a file from the PAK</w:t>
      </w:r>
      <w:r w:rsidR="00AE7DCF">
        <w:t xml:space="preserve"> to the file system</w:t>
      </w:r>
      <w:r w:rsidR="000711F0">
        <w:t>, to invoke this functionality pull down the input console (~) and use the following, “</w:t>
      </w:r>
      <w:proofErr w:type="spellStart"/>
      <w:r w:rsidR="000711F0">
        <w:t>ExtractAsset</w:t>
      </w:r>
      <w:proofErr w:type="spellEnd"/>
      <w:r w:rsidR="000711F0">
        <w:t xml:space="preserve"> filename.ext</w:t>
      </w:r>
      <w:r w:rsidR="000711F0">
        <w:rPr>
          <w:rFonts w:cs="Times New Roman"/>
          <w:sz w:val="24"/>
          <w:szCs w:val="24"/>
        </w:rPr>
        <w:t>”</w:t>
      </w:r>
      <w:r w:rsidR="00EF621E">
        <w:rPr>
          <w:rFonts w:cs="Times New Roman"/>
          <w:sz w:val="24"/>
          <w:szCs w:val="24"/>
        </w:rPr>
        <w:t>.  When writing this function you must use a fixed size buffer to read / write with</w:t>
      </w:r>
      <w:r w:rsidR="009343B1">
        <w:rPr>
          <w:rFonts w:cs="Times New Roman"/>
          <w:sz w:val="24"/>
          <w:szCs w:val="24"/>
        </w:rPr>
        <w:t>, at first you should do it the easier way using a large buffer</w:t>
      </w:r>
      <w:r w:rsidR="00EF621E">
        <w:rPr>
          <w:rFonts w:cs="Times New Roman"/>
          <w:sz w:val="24"/>
          <w:szCs w:val="24"/>
        </w:rPr>
        <w:t xml:space="preserve">.  To test fully try to extract all 3 assets from the provided </w:t>
      </w:r>
      <w:r w:rsidR="00545B9F">
        <w:rPr>
          <w:rFonts w:cs="Times New Roman"/>
          <w:sz w:val="24"/>
          <w:szCs w:val="24"/>
        </w:rPr>
        <w:t xml:space="preserve">the </w:t>
      </w:r>
      <w:r w:rsidR="00EF621E">
        <w:rPr>
          <w:rFonts w:cs="Times New Roman"/>
          <w:sz w:val="24"/>
          <w:szCs w:val="24"/>
        </w:rPr>
        <w:t>PAK, CompanionCube.dds, jeepbm</w:t>
      </w:r>
      <w:r w:rsidR="00545B9F">
        <w:rPr>
          <w:rFonts w:cs="Times New Roman"/>
          <w:sz w:val="24"/>
          <w:szCs w:val="24"/>
        </w:rPr>
        <w:t>p.dds, and VZ_Robot_Texture.dds, the defa</w:t>
      </w:r>
      <w:r w:rsidR="005F449A">
        <w:rPr>
          <w:rFonts w:cs="Times New Roman"/>
          <w:sz w:val="24"/>
          <w:szCs w:val="24"/>
        </w:rPr>
        <w:t xml:space="preserve">ult path is the </w:t>
      </w:r>
      <w:proofErr w:type="spellStart"/>
      <w:r w:rsidR="005F449A">
        <w:rPr>
          <w:rFonts w:cs="Times New Roman"/>
          <w:sz w:val="24"/>
          <w:szCs w:val="24"/>
        </w:rPr>
        <w:t>FSGDGame</w:t>
      </w:r>
      <w:proofErr w:type="spellEnd"/>
      <w:r w:rsidR="005F449A">
        <w:rPr>
          <w:rFonts w:cs="Times New Roman"/>
          <w:sz w:val="24"/>
          <w:szCs w:val="24"/>
        </w:rPr>
        <w:t xml:space="preserve"> folder, this is a debugging function that will be invoked by the user</w:t>
      </w:r>
    </w:p>
    <w:p w:rsidR="00AE7DCF" w:rsidRPr="00117FF0" w:rsidRDefault="00AE7DCF" w:rsidP="00297F9F">
      <w:pPr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b/>
          <w:sz w:val="24"/>
          <w:szCs w:val="24"/>
        </w:rPr>
        <w:t>FindAssetName</w:t>
      </w:r>
      <w:proofErr w:type="spellEnd"/>
      <w:r>
        <w:rPr>
          <w:rFonts w:cs="Times New Roman"/>
          <w:sz w:val="24"/>
          <w:szCs w:val="24"/>
        </w:rPr>
        <w:t xml:space="preserve"> – you do not need to write this function (unless you want to be a pro), it is largely a string manipulation function (look into string tokens).</w:t>
      </w:r>
      <w:r w:rsidR="00117FF0">
        <w:rPr>
          <w:rFonts w:cs="Times New Roman"/>
          <w:sz w:val="24"/>
          <w:szCs w:val="24"/>
        </w:rPr>
        <w:t xml:space="preserve">  You will need to call it from </w:t>
      </w:r>
      <w:proofErr w:type="spellStart"/>
      <w:r w:rsidR="00117FF0" w:rsidRPr="00117FF0">
        <w:rPr>
          <w:rFonts w:cs="Times New Roman"/>
          <w:b/>
          <w:sz w:val="24"/>
          <w:szCs w:val="24"/>
        </w:rPr>
        <w:t>IsInPak</w:t>
      </w:r>
      <w:proofErr w:type="spellEnd"/>
      <w:r w:rsidR="006009F2">
        <w:rPr>
          <w:rFonts w:cs="Times New Roman"/>
          <w:sz w:val="24"/>
          <w:szCs w:val="24"/>
        </w:rPr>
        <w:t xml:space="preserve">, </w:t>
      </w:r>
      <w:proofErr w:type="spellStart"/>
      <w:r w:rsidR="006009F2">
        <w:rPr>
          <w:rFonts w:cs="Times New Roman"/>
          <w:b/>
          <w:sz w:val="24"/>
          <w:szCs w:val="24"/>
        </w:rPr>
        <w:t>LoadAsset</w:t>
      </w:r>
      <w:proofErr w:type="spellEnd"/>
      <w:proofErr w:type="gramStart"/>
      <w:r w:rsidR="006009F2">
        <w:rPr>
          <w:rFonts w:cs="Times New Roman"/>
          <w:sz w:val="24"/>
          <w:szCs w:val="24"/>
        </w:rPr>
        <w:t xml:space="preserve">, </w:t>
      </w:r>
      <w:r w:rsidR="00117FF0">
        <w:rPr>
          <w:rFonts w:cs="Times New Roman"/>
          <w:sz w:val="24"/>
          <w:szCs w:val="24"/>
        </w:rPr>
        <w:t xml:space="preserve"> and</w:t>
      </w:r>
      <w:proofErr w:type="gramEnd"/>
      <w:r w:rsidR="00117FF0">
        <w:rPr>
          <w:rFonts w:cs="Times New Roman"/>
          <w:sz w:val="24"/>
          <w:szCs w:val="24"/>
        </w:rPr>
        <w:t xml:space="preserve"> </w:t>
      </w:r>
      <w:proofErr w:type="spellStart"/>
      <w:r w:rsidR="00117FF0">
        <w:rPr>
          <w:rFonts w:cs="Times New Roman"/>
          <w:b/>
          <w:sz w:val="24"/>
          <w:szCs w:val="24"/>
        </w:rPr>
        <w:t>ExtractAsset</w:t>
      </w:r>
      <w:proofErr w:type="spellEnd"/>
      <w:r w:rsidR="00117FF0">
        <w:rPr>
          <w:rFonts w:cs="Times New Roman"/>
          <w:sz w:val="24"/>
          <w:szCs w:val="24"/>
        </w:rPr>
        <w:t>, it simply removes folders from a path name e.g. “//folder1//file.txt” becomes “//file.txt”.</w:t>
      </w:r>
    </w:p>
    <w:p w:rsidR="005F449A" w:rsidRDefault="005F449A">
      <w:pPr>
        <w:rPr>
          <w:rFonts w:ascii="Arial" w:eastAsiaTheme="majorEastAsia" w:hAnsi="Arial" w:cstheme="majorBidi"/>
          <w:b/>
          <w:bCs/>
          <w:color w:val="365F91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E25211" w:rsidRDefault="00E25211" w:rsidP="00E25211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Rubric</w:t>
      </w:r>
    </w:p>
    <w:p w:rsidR="003E34B9" w:rsidRDefault="003E34B9" w:rsidP="003E34B9">
      <w:pPr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Commenting should be appropriate and used where necessary.</w:t>
      </w:r>
    </w:p>
    <w:p w:rsidR="003E34B9" w:rsidRDefault="003E34B9" w:rsidP="003E34B9">
      <w:pPr>
        <w:tabs>
          <w:tab w:val="left" w:pos="5798"/>
        </w:tabs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Your completed lab should be warning free.</w:t>
      </w:r>
      <w:r>
        <w:rPr>
          <w:rFonts w:ascii="Times New Roman" w:eastAsia="Calibri" w:hAnsi="Times New Roman" w:cs="Times New Roman"/>
          <w:noProof/>
          <w:sz w:val="24"/>
          <w:szCs w:val="24"/>
        </w:rPr>
        <w:tab/>
      </w:r>
    </w:p>
    <w:p w:rsidR="003E34B9" w:rsidRDefault="003E34B9" w:rsidP="003E34B9">
      <w:pPr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Your completed lab should be error/crash free, a submission that crashes will result in a 0%.</w:t>
      </w:r>
    </w:p>
    <w:p w:rsidR="003E34B9" w:rsidRDefault="003E34B9" w:rsidP="003E34B9">
      <w:pPr>
        <w:tabs>
          <w:tab w:val="left" w:pos="5660"/>
        </w:tabs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Your project should be free of memory leaks.</w:t>
      </w:r>
      <w:r>
        <w:rPr>
          <w:rFonts w:ascii="Times New Roman" w:eastAsia="Calibri" w:hAnsi="Times New Roman" w:cs="Times New Roman"/>
          <w:noProof/>
          <w:sz w:val="24"/>
          <w:szCs w:val="24"/>
        </w:rPr>
        <w:tab/>
      </w:r>
    </w:p>
    <w:p w:rsidR="0056231B" w:rsidRDefault="003E34B9">
      <w:r>
        <w:rPr>
          <w:rFonts w:ascii="Times New Roman" w:eastAsia="Calibri" w:hAnsi="Times New Roman" w:cs="Times New Roman"/>
          <w:noProof/>
          <w:sz w:val="24"/>
          <w:szCs w:val="24"/>
        </w:rPr>
        <w:t>Failure to follow directions will result in the loss of additional points.</w:t>
      </w:r>
      <w:bookmarkStart w:id="4" w:name="_Toc231200083"/>
      <w:bookmarkStart w:id="5" w:name="_Toc231200770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8"/>
        <w:gridCol w:w="7848"/>
      </w:tblGrid>
      <w:tr w:rsidR="00E25211" w:rsidRPr="00E46C67" w:rsidTr="002D4771">
        <w:trPr>
          <w:jc w:val="center"/>
        </w:trPr>
        <w:tc>
          <w:tcPr>
            <w:tcW w:w="1008" w:type="dxa"/>
          </w:tcPr>
          <w:p w:rsidR="00E25211" w:rsidRPr="00E46C67" w:rsidRDefault="00E25211" w:rsidP="007654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C67"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7848" w:type="dxa"/>
          </w:tcPr>
          <w:p w:rsidR="002D4771" w:rsidRPr="00E46C67" w:rsidRDefault="00E25211" w:rsidP="007654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C6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E25211" w:rsidRPr="00E46C67" w:rsidTr="002D4771">
        <w:trPr>
          <w:jc w:val="center"/>
        </w:trPr>
        <w:tc>
          <w:tcPr>
            <w:tcW w:w="1008" w:type="dxa"/>
          </w:tcPr>
          <w:p w:rsidR="00E25211" w:rsidRPr="00E46C67" w:rsidRDefault="002246FF" w:rsidP="007654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48" w:type="dxa"/>
          </w:tcPr>
          <w:p w:rsidR="00E25211" w:rsidRPr="00E46C67" w:rsidRDefault="00D5315F" w:rsidP="007654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ClearPak</w:t>
            </w:r>
            <w:proofErr w:type="spellEnd"/>
          </w:p>
        </w:tc>
      </w:tr>
      <w:tr w:rsidR="00E25211" w:rsidRPr="00E46C67" w:rsidTr="002D4771">
        <w:trPr>
          <w:jc w:val="center"/>
        </w:trPr>
        <w:tc>
          <w:tcPr>
            <w:tcW w:w="1008" w:type="dxa"/>
          </w:tcPr>
          <w:p w:rsidR="00E25211" w:rsidRPr="00E46C67" w:rsidRDefault="006D43EC" w:rsidP="009B47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E63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48" w:type="dxa"/>
          </w:tcPr>
          <w:p w:rsidR="00E25211" w:rsidRPr="00E46C67" w:rsidRDefault="00D5315F" w:rsidP="007654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LoadDirectory</w:t>
            </w:r>
            <w:proofErr w:type="spellEnd"/>
          </w:p>
        </w:tc>
      </w:tr>
      <w:tr w:rsidR="00E25211" w:rsidRPr="00E46C67" w:rsidTr="002D4771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211" w:rsidRPr="00E46C67" w:rsidRDefault="008E6397" w:rsidP="007654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D43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A2A" w:rsidRPr="00E46C67" w:rsidRDefault="00D5315F" w:rsidP="007654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IsInPak</w:t>
            </w:r>
            <w:proofErr w:type="spellEnd"/>
          </w:p>
        </w:tc>
      </w:tr>
      <w:tr w:rsidR="00A11A2A" w:rsidRPr="00E46C67" w:rsidTr="002D4771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A2A" w:rsidRPr="00E46C67" w:rsidRDefault="002246FF" w:rsidP="008E639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A2A" w:rsidRDefault="00D5315F" w:rsidP="007654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LoadAsset</w:t>
            </w:r>
            <w:proofErr w:type="spellEnd"/>
          </w:p>
        </w:tc>
      </w:tr>
      <w:tr w:rsidR="006D43EC" w:rsidRPr="00E46C67" w:rsidTr="002D4771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3EC" w:rsidRDefault="000711F0" w:rsidP="002246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246F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3EC" w:rsidRDefault="006D43EC" w:rsidP="007654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ExtractAsset</w:t>
            </w:r>
            <w:proofErr w:type="spellEnd"/>
          </w:p>
        </w:tc>
      </w:tr>
    </w:tbl>
    <w:p w:rsidR="00D577C2" w:rsidRDefault="00D577C2" w:rsidP="00D577C2">
      <w:pPr>
        <w:rPr>
          <w:rFonts w:ascii="Arial" w:eastAsiaTheme="majorEastAsia" w:hAnsi="Arial" w:cstheme="majorBidi"/>
          <w:color w:val="365F91" w:themeColor="accent1" w:themeShade="BF"/>
        </w:rPr>
      </w:pPr>
    </w:p>
    <w:p w:rsidR="009B470A" w:rsidRDefault="009B470A" w:rsidP="00765430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Hints</w:t>
      </w:r>
    </w:p>
    <w:p w:rsidR="00EB2246" w:rsidRDefault="00EB2246" w:rsidP="00EB2246">
      <w:pPr>
        <w:pStyle w:val="ListParagraph"/>
        <w:numPr>
          <w:ilvl w:val="0"/>
          <w:numId w:val="4"/>
        </w:numPr>
      </w:pPr>
      <w:r>
        <w:t>Check the CPP Reference site for specifics on how STL containers and objects work if you need more information on them</w:t>
      </w:r>
    </w:p>
    <w:p w:rsidR="00022751" w:rsidRDefault="00022751" w:rsidP="00EB2246">
      <w:pPr>
        <w:pStyle w:val="ListParagraph"/>
        <w:numPr>
          <w:ilvl w:val="0"/>
          <w:numId w:val="4"/>
        </w:numPr>
      </w:pPr>
      <w:r>
        <w:t xml:space="preserve">In the </w:t>
      </w:r>
      <w:proofErr w:type="spellStart"/>
      <w:r>
        <w:t>ExtractAsset</w:t>
      </w:r>
      <w:proofErr w:type="spellEnd"/>
      <w:r>
        <w:t xml:space="preserve"> function you must use a small fixed size </w:t>
      </w:r>
      <w:proofErr w:type="gramStart"/>
      <w:r>
        <w:t>buffer,</w:t>
      </w:r>
      <w:proofErr w:type="gramEnd"/>
      <w:r>
        <w:t xml:space="preserve"> this means you cannot just call the </w:t>
      </w:r>
      <w:proofErr w:type="spellStart"/>
      <w:r>
        <w:t>LoadAsset</w:t>
      </w:r>
      <w:proofErr w:type="spellEnd"/>
      <w:r>
        <w:t xml:space="preserve"> function to complete this function.</w:t>
      </w:r>
    </w:p>
    <w:bookmarkEnd w:id="4"/>
    <w:bookmarkEnd w:id="5"/>
    <w:p w:rsidR="00040055" w:rsidRDefault="00040055" w:rsidP="00040055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Submissions</w:t>
      </w:r>
    </w:p>
    <w:p w:rsidR="00040055" w:rsidRDefault="00040055" w:rsidP="00040055">
      <w:pPr>
        <w:jc w:val="both"/>
        <w:rPr>
          <w:rFonts w:ascii="Times New Roman" w:hAnsi="Times New Roman"/>
          <w:sz w:val="24"/>
          <w:szCs w:val="24"/>
        </w:rPr>
      </w:pPr>
      <w:r w:rsidRPr="006036A2">
        <w:rPr>
          <w:rFonts w:ascii="Times New Roman" w:hAnsi="Times New Roman"/>
          <w:sz w:val="24"/>
          <w:szCs w:val="24"/>
        </w:rPr>
        <w:t xml:space="preserve">Lab is due at </w:t>
      </w:r>
      <w:r w:rsidRPr="00427F7B">
        <w:rPr>
          <w:rFonts w:ascii="Times New Roman" w:hAnsi="Times New Roman"/>
          <w:b/>
          <w:sz w:val="24"/>
          <w:szCs w:val="24"/>
        </w:rPr>
        <w:t>the end</w:t>
      </w:r>
      <w:r w:rsidRPr="00EB083A">
        <w:rPr>
          <w:rFonts w:ascii="Times New Roman" w:hAnsi="Times New Roman"/>
          <w:sz w:val="24"/>
          <w:szCs w:val="24"/>
        </w:rPr>
        <w:t xml:space="preserve"> </w:t>
      </w:r>
      <w:r w:rsidRPr="006036A2"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z w:val="24"/>
          <w:szCs w:val="24"/>
        </w:rPr>
        <w:t>the</w:t>
      </w:r>
      <w:r w:rsidRPr="006036A2">
        <w:rPr>
          <w:rFonts w:ascii="Times New Roman" w:hAnsi="Times New Roman"/>
          <w:sz w:val="24"/>
          <w:szCs w:val="24"/>
        </w:rPr>
        <w:t xml:space="preserve"> lab</w:t>
      </w:r>
      <w:r>
        <w:rPr>
          <w:rFonts w:ascii="Times New Roman" w:hAnsi="Times New Roman"/>
          <w:sz w:val="24"/>
          <w:szCs w:val="24"/>
        </w:rPr>
        <w:t xml:space="preserve"> period.  Have a lab instructor grade your assignment; you still need to turn in the assignment on VFILER, grades will be posted on LMS.</w:t>
      </w:r>
      <w:r w:rsidR="00117803" w:rsidRPr="00117803">
        <w:rPr>
          <w:rFonts w:ascii="Times New Roman" w:hAnsi="Times New Roman"/>
          <w:sz w:val="24"/>
          <w:szCs w:val="24"/>
        </w:rPr>
        <w:t xml:space="preserve"> </w:t>
      </w:r>
      <w:r w:rsidR="00117803">
        <w:rPr>
          <w:rFonts w:ascii="Times New Roman" w:hAnsi="Times New Roman"/>
          <w:sz w:val="24"/>
          <w:szCs w:val="24"/>
        </w:rPr>
        <w:t>If you are off campus, late assignments can be turned in through LMS.</w:t>
      </w:r>
    </w:p>
    <w:p w:rsidR="00040055" w:rsidRDefault="00040055" w:rsidP="0004005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lab must be turned in using the .zip file format using as </w:t>
      </w:r>
      <w:proofErr w:type="spellStart"/>
      <w:r w:rsidRPr="00EB083A">
        <w:rPr>
          <w:rFonts w:ascii="Times New Roman" w:hAnsi="Times New Roman"/>
          <w:i/>
          <w:sz w:val="24"/>
          <w:szCs w:val="24"/>
          <w:highlight w:val="yellow"/>
        </w:rPr>
        <w:t>LastName.FirstName.</w:t>
      </w:r>
      <w:r>
        <w:rPr>
          <w:rFonts w:ascii="Times New Roman" w:hAnsi="Times New Roman"/>
          <w:i/>
          <w:sz w:val="24"/>
          <w:szCs w:val="24"/>
          <w:highlight w:val="yellow"/>
        </w:rPr>
        <w:t>lab_name</w:t>
      </w:r>
      <w:r w:rsidRPr="00EB083A">
        <w:rPr>
          <w:rFonts w:ascii="Times New Roman" w:hAnsi="Times New Roman"/>
          <w:i/>
          <w:sz w:val="24"/>
          <w:szCs w:val="24"/>
          <w:highlight w:val="yellow"/>
        </w:rPr>
        <w:t>.zip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A02A6B" w:rsidRPr="00765430" w:rsidRDefault="00040055" w:rsidP="00040055">
      <w:pPr>
        <w:jc w:val="both"/>
      </w:pPr>
      <w:r>
        <w:rPr>
          <w:rFonts w:ascii="Times New Roman" w:hAnsi="Times New Roman"/>
          <w:sz w:val="24"/>
          <w:szCs w:val="24"/>
        </w:rPr>
        <w:t>To create the zip file, run the “make submission folder.bat” file.  It will create a folder one level higher called “</w:t>
      </w:r>
      <w:proofErr w:type="spellStart"/>
      <w:r>
        <w:rPr>
          <w:rFonts w:ascii="Times New Roman" w:hAnsi="Times New Roman"/>
          <w:sz w:val="24"/>
          <w:szCs w:val="24"/>
        </w:rPr>
        <w:t>zip_this_and_turn_in</w:t>
      </w:r>
      <w:proofErr w:type="spellEnd"/>
      <w:r>
        <w:rPr>
          <w:rFonts w:ascii="Times New Roman" w:hAnsi="Times New Roman"/>
          <w:sz w:val="24"/>
          <w:szCs w:val="24"/>
        </w:rPr>
        <w:t>,” leave it named that.  Zip it, rename the zip file and turn it in on VFILER</w:t>
      </w:r>
    </w:p>
    <w:sectPr w:rsidR="00A02A6B" w:rsidRPr="00765430" w:rsidSect="00892B0D">
      <w:footerReference w:type="default" r:id="rId9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B15" w:rsidRDefault="00412B15" w:rsidP="00485C66">
      <w:pPr>
        <w:spacing w:after="0" w:line="240" w:lineRule="auto"/>
      </w:pPr>
      <w:r>
        <w:separator/>
      </w:r>
    </w:p>
  </w:endnote>
  <w:endnote w:type="continuationSeparator" w:id="0">
    <w:p w:rsidR="00412B15" w:rsidRDefault="00412B15" w:rsidP="00485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31B" w:rsidRPr="00485C66" w:rsidRDefault="0056231B" w:rsidP="00485C66">
    <w:pPr>
      <w:pStyle w:val="Footer"/>
      <w:tabs>
        <w:tab w:val="clear" w:pos="9360"/>
        <w:tab w:val="right" w:pos="10080"/>
      </w:tabs>
      <w:rPr>
        <w:sz w:val="24"/>
        <w:szCs w:val="24"/>
      </w:rPr>
    </w:pPr>
    <w:r>
      <w:rPr>
        <w:sz w:val="24"/>
        <w:szCs w:val="24"/>
      </w:rPr>
      <w:t>File Packer Lab</w:t>
    </w:r>
    <w:r w:rsidRPr="00485C66">
      <w:rPr>
        <w:sz w:val="24"/>
        <w:szCs w:val="24"/>
      </w:rPr>
      <w:tab/>
    </w:r>
    <w:r w:rsidRPr="00485C66">
      <w:rPr>
        <w:sz w:val="24"/>
        <w:szCs w:val="24"/>
      </w:rPr>
      <w:tab/>
    </w:r>
  </w:p>
  <w:p w:rsidR="0056231B" w:rsidRDefault="005623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B15" w:rsidRDefault="00412B15" w:rsidP="00485C66">
      <w:pPr>
        <w:spacing w:after="0" w:line="240" w:lineRule="auto"/>
      </w:pPr>
      <w:r>
        <w:separator/>
      </w:r>
    </w:p>
  </w:footnote>
  <w:footnote w:type="continuationSeparator" w:id="0">
    <w:p w:rsidR="00412B15" w:rsidRDefault="00412B15" w:rsidP="00485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111F4"/>
    <w:multiLevelType w:val="hybridMultilevel"/>
    <w:tmpl w:val="FA3C624E"/>
    <w:lvl w:ilvl="0" w:tplc="1694A6A8"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CEB10B6"/>
    <w:multiLevelType w:val="hybridMultilevel"/>
    <w:tmpl w:val="B69A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F768CD"/>
    <w:multiLevelType w:val="hybridMultilevel"/>
    <w:tmpl w:val="A96C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8E2D21"/>
    <w:multiLevelType w:val="hybridMultilevel"/>
    <w:tmpl w:val="2B1E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312A"/>
    <w:rsid w:val="00017936"/>
    <w:rsid w:val="00022195"/>
    <w:rsid w:val="00022751"/>
    <w:rsid w:val="00040055"/>
    <w:rsid w:val="00050F2B"/>
    <w:rsid w:val="000558A8"/>
    <w:rsid w:val="000642CA"/>
    <w:rsid w:val="000711F0"/>
    <w:rsid w:val="000E2DEF"/>
    <w:rsid w:val="00117803"/>
    <w:rsid w:val="00117FF0"/>
    <w:rsid w:val="00155A2A"/>
    <w:rsid w:val="001869E2"/>
    <w:rsid w:val="001C1245"/>
    <w:rsid w:val="001E3EC3"/>
    <w:rsid w:val="002165E0"/>
    <w:rsid w:val="002246FF"/>
    <w:rsid w:val="00246CA2"/>
    <w:rsid w:val="00297F9F"/>
    <w:rsid w:val="002B1AA1"/>
    <w:rsid w:val="002D4771"/>
    <w:rsid w:val="002F03C1"/>
    <w:rsid w:val="00303115"/>
    <w:rsid w:val="00370F13"/>
    <w:rsid w:val="003B1D78"/>
    <w:rsid w:val="003D2B18"/>
    <w:rsid w:val="003E34B9"/>
    <w:rsid w:val="003E62A1"/>
    <w:rsid w:val="00404E63"/>
    <w:rsid w:val="00412B15"/>
    <w:rsid w:val="004233DB"/>
    <w:rsid w:val="00485C66"/>
    <w:rsid w:val="00495646"/>
    <w:rsid w:val="004B3154"/>
    <w:rsid w:val="004D05F7"/>
    <w:rsid w:val="004F027F"/>
    <w:rsid w:val="00532040"/>
    <w:rsid w:val="00545B9F"/>
    <w:rsid w:val="005604B4"/>
    <w:rsid w:val="0056231B"/>
    <w:rsid w:val="005826E6"/>
    <w:rsid w:val="005844E7"/>
    <w:rsid w:val="005852B6"/>
    <w:rsid w:val="00590CBE"/>
    <w:rsid w:val="00592A21"/>
    <w:rsid w:val="005C5540"/>
    <w:rsid w:val="005D6A70"/>
    <w:rsid w:val="005F449A"/>
    <w:rsid w:val="006006B7"/>
    <w:rsid w:val="006009F2"/>
    <w:rsid w:val="006343D2"/>
    <w:rsid w:val="00663E75"/>
    <w:rsid w:val="006A68CF"/>
    <w:rsid w:val="006C29A1"/>
    <w:rsid w:val="006D43EC"/>
    <w:rsid w:val="00724325"/>
    <w:rsid w:val="00765430"/>
    <w:rsid w:val="00792778"/>
    <w:rsid w:val="007A5EDF"/>
    <w:rsid w:val="007A6659"/>
    <w:rsid w:val="007C63FC"/>
    <w:rsid w:val="007D1F2F"/>
    <w:rsid w:val="007F45CF"/>
    <w:rsid w:val="00817F75"/>
    <w:rsid w:val="008735D3"/>
    <w:rsid w:val="0088543C"/>
    <w:rsid w:val="00892B0D"/>
    <w:rsid w:val="008B6DED"/>
    <w:rsid w:val="008E6397"/>
    <w:rsid w:val="008F5561"/>
    <w:rsid w:val="008F6EA6"/>
    <w:rsid w:val="009343B1"/>
    <w:rsid w:val="00956334"/>
    <w:rsid w:val="00973900"/>
    <w:rsid w:val="00982BCC"/>
    <w:rsid w:val="00995549"/>
    <w:rsid w:val="00996104"/>
    <w:rsid w:val="009B470A"/>
    <w:rsid w:val="009E5F79"/>
    <w:rsid w:val="00A02A6B"/>
    <w:rsid w:val="00A11A2A"/>
    <w:rsid w:val="00AB068A"/>
    <w:rsid w:val="00AE205F"/>
    <w:rsid w:val="00AE7DCF"/>
    <w:rsid w:val="00B57DDC"/>
    <w:rsid w:val="00BB0E6C"/>
    <w:rsid w:val="00BE18D9"/>
    <w:rsid w:val="00BF7837"/>
    <w:rsid w:val="00C00620"/>
    <w:rsid w:val="00C53596"/>
    <w:rsid w:val="00C808B4"/>
    <w:rsid w:val="00CF3971"/>
    <w:rsid w:val="00D462B5"/>
    <w:rsid w:val="00D5315F"/>
    <w:rsid w:val="00D56A78"/>
    <w:rsid w:val="00D577C2"/>
    <w:rsid w:val="00D81E14"/>
    <w:rsid w:val="00DA75A1"/>
    <w:rsid w:val="00DE1B3F"/>
    <w:rsid w:val="00DF0B6C"/>
    <w:rsid w:val="00E0312A"/>
    <w:rsid w:val="00E25211"/>
    <w:rsid w:val="00E72483"/>
    <w:rsid w:val="00E81412"/>
    <w:rsid w:val="00E937B3"/>
    <w:rsid w:val="00EB2246"/>
    <w:rsid w:val="00EF621E"/>
    <w:rsid w:val="00EF7537"/>
    <w:rsid w:val="00F04BBD"/>
    <w:rsid w:val="00F40BD8"/>
    <w:rsid w:val="00F65CF7"/>
    <w:rsid w:val="00F923BE"/>
    <w:rsid w:val="00FF5335"/>
    <w:rsid w:val="00FF7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A78"/>
  </w:style>
  <w:style w:type="paragraph" w:styleId="Heading1">
    <w:name w:val="heading 1"/>
    <w:basedOn w:val="Normal"/>
    <w:next w:val="Normal"/>
    <w:link w:val="Heading1Char"/>
    <w:uiPriority w:val="9"/>
    <w:qFormat/>
    <w:rsid w:val="00A02A6B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A6B"/>
    <w:pPr>
      <w:keepNext/>
      <w:keepLines/>
      <w:spacing w:before="200" w:after="0"/>
      <w:ind w:left="288"/>
      <w:outlineLvl w:val="1"/>
    </w:pPr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A6B"/>
    <w:pPr>
      <w:keepNext/>
      <w:keepLines/>
      <w:spacing w:before="200" w:after="0"/>
      <w:ind w:left="576"/>
      <w:outlineLvl w:val="2"/>
    </w:pPr>
    <w:rPr>
      <w:rFonts w:ascii="Arial" w:eastAsiaTheme="majorEastAsia" w:hAnsi="Arial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2A6B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NoSpacing">
    <w:name w:val="No Spacing"/>
    <w:uiPriority w:val="1"/>
    <w:qFormat/>
    <w:rsid w:val="00892B0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2A6B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2A6B"/>
    <w:rPr>
      <w:rFonts w:ascii="Arial" w:eastAsiaTheme="majorEastAsia" w:hAnsi="Arial" w:cstheme="majorBidi"/>
      <w:b/>
      <w:b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02A6B"/>
    <w:pPr>
      <w:pBdr>
        <w:bottom w:val="single" w:sz="8" w:space="4" w:color="4F81BD" w:themeColor="accent1"/>
      </w:pBdr>
      <w:spacing w:before="120" w:after="300" w:line="240" w:lineRule="auto"/>
      <w:contextualSpacing/>
    </w:pPr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2A6B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uiPriority w:val="39"/>
    <w:rsid w:val="00D462B5"/>
    <w:pPr>
      <w:widowControl w:val="0"/>
      <w:suppressLineNumbers/>
      <w:tabs>
        <w:tab w:val="right" w:leader="dot" w:pos="10080"/>
      </w:tabs>
      <w:suppressAutoHyphens/>
      <w:spacing w:before="80" w:after="0" w:line="240" w:lineRule="auto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462B5"/>
    <w:pPr>
      <w:spacing w:after="0"/>
      <w:ind w:left="216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85C66"/>
    <w:pPr>
      <w:spacing w:after="0"/>
      <w:ind w:left="446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85C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85C66"/>
    <w:pPr>
      <w:tabs>
        <w:tab w:val="center" w:pos="4680"/>
        <w:tab w:val="right" w:pos="9360"/>
      </w:tabs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85C66"/>
    <w:pPr>
      <w:spacing w:after="0"/>
      <w:ind w:left="662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5C66"/>
  </w:style>
  <w:style w:type="paragraph" w:styleId="Footer">
    <w:name w:val="footer"/>
    <w:basedOn w:val="Normal"/>
    <w:link w:val="FooterChar"/>
    <w:uiPriority w:val="99"/>
    <w:unhideWhenUsed/>
    <w:rsid w:val="0048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C66"/>
  </w:style>
  <w:style w:type="paragraph" w:styleId="BalloonText">
    <w:name w:val="Balloon Text"/>
    <w:basedOn w:val="Normal"/>
    <w:link w:val="BalloonTextChar"/>
    <w:uiPriority w:val="99"/>
    <w:semiHidden/>
    <w:unhideWhenUsed/>
    <w:rsid w:val="00485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C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0F2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5E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B6D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6D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ter%20J\Desktop\Lab%20Template%20(2009-05-29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C41EA-98FA-460D-A7A7-819CB1FB3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(2009-05-29).dotx</Template>
  <TotalTime>1776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Race Conditions</vt:lpstr>
    </vt:vector>
  </TitlesOfParts>
  <Company/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 Conditions</dc:title>
  <dc:subject/>
  <dc:creator>Mister J</dc:creator>
  <cp:keywords/>
  <cp:lastModifiedBy>Brandon</cp:lastModifiedBy>
  <cp:revision>51</cp:revision>
  <cp:lastPrinted>2009-06-18T18:24:00Z</cp:lastPrinted>
  <dcterms:created xsi:type="dcterms:W3CDTF">2009-06-15T23:10:00Z</dcterms:created>
  <dcterms:modified xsi:type="dcterms:W3CDTF">2014-10-16T20:16:00Z</dcterms:modified>
</cp:coreProperties>
</file>